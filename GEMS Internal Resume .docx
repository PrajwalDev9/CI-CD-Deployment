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01E62" w14:textId="5CFD326B" w:rsidR="009E03B7" w:rsidRDefault="001658B9">
      <w:pPr>
        <w:spacing w:after="0" w:line="240" w:lineRule="auto"/>
      </w:pPr>
      <w:r w:rsidRPr="009E03B7">
        <w:rPr>
          <w:noProof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41B632E5" wp14:editId="78841CAB">
                <wp:simplePos x="0" y="0"/>
                <wp:positionH relativeFrom="margin">
                  <wp:align>left</wp:align>
                </wp:positionH>
                <wp:positionV relativeFrom="paragraph">
                  <wp:posOffset>4091290</wp:posOffset>
                </wp:positionV>
                <wp:extent cx="5615305" cy="15417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C64E8" w14:textId="2589E815" w:rsidR="001658B9" w:rsidRPr="005C75DD" w:rsidRDefault="001658B9" w:rsidP="001658B9">
                            <w:pPr>
                              <w:pStyle w:val="CoverSubtitle"/>
                            </w:pPr>
                            <w: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32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22.15pt;width:442.15pt;height:121.4pt;z-index:2516725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" filled="f" stroked="f" strokeweight=".5pt">
                <v:textbox inset="0,,2mm">
                  <w:txbxContent>
                    <w:p w14:paraId="592C64E8" w14:textId="2589E815" w:rsidR="001658B9" w:rsidRPr="005C75DD" w:rsidRDefault="001658B9" w:rsidP="001658B9">
                      <w:pPr>
                        <w:pStyle w:val="CoverSubtitle"/>
                      </w:pPr>
                      <w: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03B7">
        <w:rPr>
          <w:noProof/>
        </w:rPr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72EEBB99" wp14:editId="31E7E270">
                <wp:simplePos x="0" y="0"/>
                <wp:positionH relativeFrom="margin">
                  <wp:align>left</wp:align>
                </wp:positionH>
                <wp:positionV relativeFrom="paragraph">
                  <wp:posOffset>730176</wp:posOffset>
                </wp:positionV>
                <wp:extent cx="5608955" cy="3752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375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289C" w14:textId="559ECFEA" w:rsidR="001658B9" w:rsidRPr="001658B9" w:rsidRDefault="001658B9" w:rsidP="001658B9">
                            <w:pPr>
                              <w:pStyle w:val="Cover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108000" bIns="108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BB99" id="Text Box 2" o:spid="_x0000_s1027" type="#_x0000_t202" style="position:absolute;margin-left:0;margin-top:57.5pt;width:441.65pt;height:295.5pt;z-index:2516705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" filled="f" stroked="f" strokeweight=".5pt">
                <v:textbox inset="0,0,3mm,3mm">
                  <w:txbxContent>
                    <w:p w14:paraId="4460289C" w14:textId="559ECFEA" w:rsidR="001658B9" w:rsidRPr="001658B9" w:rsidRDefault="001658B9" w:rsidP="001658B9">
                      <w:pPr>
                        <w:pStyle w:val="Cover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B7" w:rsidRPr="009E03B7">
        <w:rPr>
          <w:noProof/>
        </w:rPr>
        <mc:AlternateContent>
          <mc:Choice Requires="wps">
            <w:drawing>
              <wp:anchor distT="0" distB="0" distL="114300" distR="114300" simplePos="0" relativeHeight="251661316" behindDoc="1" locked="0" layoutInCell="1" allowOverlap="1" wp14:anchorId="72DB2649" wp14:editId="38051666">
                <wp:simplePos x="0" y="0"/>
                <wp:positionH relativeFrom="page">
                  <wp:posOffset>11430</wp:posOffset>
                </wp:positionH>
                <wp:positionV relativeFrom="paragraph">
                  <wp:posOffset>-914400</wp:posOffset>
                </wp:positionV>
                <wp:extent cx="7772400" cy="10206355"/>
                <wp:effectExtent l="0" t="0" r="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06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B34FA" id="Rectangle 5" o:spid="_x0000_s1026" style="position:absolute;margin-left:.9pt;margin-top:-1in;width:612pt;height:803.65pt;z-index:-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" fillcolor="#eee [3212]" stroked="f" strokeweight="1pt">
                <w10:wrap anchorx="page"/>
              </v:rect>
            </w:pict>
          </mc:Fallback>
        </mc:AlternateContent>
      </w:r>
      <w:r w:rsidR="009E03B7" w:rsidRPr="009E03B7">
        <w:rPr>
          <w:noProof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51CDA5A5" wp14:editId="455EA294">
                <wp:simplePos x="0" y="0"/>
                <wp:positionH relativeFrom="column">
                  <wp:posOffset>15240</wp:posOffset>
                </wp:positionH>
                <wp:positionV relativeFrom="paragraph">
                  <wp:posOffset>4641850</wp:posOffset>
                </wp:positionV>
                <wp:extent cx="5615305" cy="15417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60A44" w14:textId="21542B68" w:rsidR="009E03B7" w:rsidRPr="005C75DD" w:rsidRDefault="00504480" w:rsidP="00504480">
                            <w:pPr>
                              <w:pStyle w:val="CoverSubtitle"/>
                            </w:pPr>
                            <w: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A5A5" id="Text Box 24" o:spid="_x0000_s1028" type="#_x0000_t202" style="position:absolute;margin-left:1.2pt;margin-top:365.5pt;width:442.15pt;height:121.4pt;z-index:2516643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" filled="f" stroked="f" strokeweight=".5pt">
                <v:textbox inset="0,,2mm">
                  <w:txbxContent>
                    <w:p w14:paraId="22D60A44" w14:textId="21542B68" w:rsidR="009E03B7" w:rsidRPr="005C75DD" w:rsidRDefault="00504480" w:rsidP="00504480">
                      <w:pPr>
                        <w:pStyle w:val="CoverSubtitle"/>
                      </w:pPr>
                      <w: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E03B7" w:rsidRPr="009E03B7">
        <w:rPr>
          <w:noProof/>
        </w:rPr>
        <mc:AlternateContent>
          <mc:Choice Requires="wps">
            <w:drawing>
              <wp:anchor distT="0" distB="0" distL="114300" distR="114300" simplePos="0" relativeHeight="251663364" behindDoc="0" locked="0" layoutInCell="1" allowOverlap="1" wp14:anchorId="35F8C6AA" wp14:editId="475C9220">
                <wp:simplePos x="0" y="0"/>
                <wp:positionH relativeFrom="margin">
                  <wp:posOffset>15240</wp:posOffset>
                </wp:positionH>
                <wp:positionV relativeFrom="paragraph">
                  <wp:posOffset>655955</wp:posOffset>
                </wp:positionV>
                <wp:extent cx="5608955" cy="3752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375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D16AD" w14:textId="4364EF62" w:rsidR="009E03B7" w:rsidRPr="001658B9" w:rsidRDefault="001658B9" w:rsidP="001658B9">
                            <w:pPr>
                              <w:pStyle w:val="CoverTitle"/>
                            </w:pPr>
                            <w:r w:rsidRPr="001658B9">
                              <w:t>Prajwal Kumbhar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08000" bIns="108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C6AA" id="Text Box 21" o:spid="_x0000_s1029" type="#_x0000_t202" style="position:absolute;margin-left:1.2pt;margin-top:51.65pt;width:441.65pt;height:295.5pt;z-index:2516633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" filled="f" stroked="f" strokeweight=".5pt">
                <v:textbox inset="0,0,3mm,3mm">
                  <w:txbxContent>
                    <w:p w14:paraId="2EDD16AD" w14:textId="4364EF62" w:rsidR="009E03B7" w:rsidRPr="001658B9" w:rsidRDefault="001658B9" w:rsidP="001658B9">
                      <w:pPr>
                        <w:pStyle w:val="CoverTitle"/>
                      </w:pPr>
                      <w:r w:rsidRPr="001658B9">
                        <w:t>Prajwal Kumbhar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B7" w:rsidRPr="009E03B7">
        <w:rPr>
          <w:noProof/>
        </w:rPr>
        <mc:AlternateContent>
          <mc:Choice Requires="wpg">
            <w:drawing>
              <wp:anchor distT="0" distB="0" distL="114300" distR="114300" simplePos="0" relativeHeight="251662340" behindDoc="0" locked="0" layoutInCell="1" allowOverlap="1" wp14:anchorId="6909689C" wp14:editId="3639180E">
                <wp:simplePos x="0" y="0"/>
                <wp:positionH relativeFrom="column">
                  <wp:posOffset>-2486025</wp:posOffset>
                </wp:positionH>
                <wp:positionV relativeFrom="paragraph">
                  <wp:posOffset>-171450</wp:posOffset>
                </wp:positionV>
                <wp:extent cx="12228195" cy="12675235"/>
                <wp:effectExtent l="0" t="0" r="190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8195" cy="12675235"/>
                          <a:chOff x="1378424" y="0"/>
                          <a:chExt cx="12228394" cy="12675273"/>
                        </a:xfrm>
                      </wpg:grpSpPr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8424" y="476010"/>
                            <a:ext cx="12228394" cy="121992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0251" y="0"/>
                            <a:ext cx="1043940" cy="96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0A5F4" id="Group 1" o:spid="_x0000_s1026" style="position:absolute;margin-left:-195.75pt;margin-top:-13.5pt;width:962.85pt;height:998.05pt;z-index:251662340;mso-width-relative:margin;mso-height-relative:margin" coordorigin="13784" coordsize="122283,12675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" o:spid="_x0000_s1027" type="#_x0000_t75" style="position:absolute;left:13784;top:4760;width:122284;height:12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">
                  <v:imagedata r:id="rId16" o:title=""/>
                </v:shape>
                <v:shape id="Picture 15" o:spid="_x0000_s1028" type="#_x0000_t75" alt="A close up of a logo&#10;&#10;Description automatically generated" style="position:absolute;left:38702;width:10439;height:9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">
                  <v:imagedata r:id="rId17" o:title="A close up of a logo&#10;&#10;Description automatically generated"/>
                </v:shape>
              </v:group>
            </w:pict>
          </mc:Fallback>
        </mc:AlternateContent>
      </w:r>
      <w:r w:rsidR="009E03B7">
        <w:br w:type="page"/>
      </w:r>
    </w:p>
    <w:p w14:paraId="540A8E63" w14:textId="39D093AC" w:rsidR="009E03B7" w:rsidRPr="009E03B7" w:rsidRDefault="005415F0" w:rsidP="009E03B7">
      <w:pPr>
        <w:pStyle w:val="Heading1"/>
      </w:pPr>
      <w:r w:rsidRPr="00504480">
        <w:lastRenderedPageBreak/>
        <w:t>Name</w:t>
      </w:r>
    </w:p>
    <w:tbl>
      <w:tblPr>
        <w:tblStyle w:val="Style1"/>
        <w:tblpPr w:leftFromText="180" w:rightFromText="180" w:vertAnchor="text" w:tblpY="145"/>
        <w:tblW w:w="9540" w:type="dxa"/>
        <w:tblLayout w:type="fixed"/>
        <w:tblLook w:val="04A0" w:firstRow="1" w:lastRow="0" w:firstColumn="1" w:lastColumn="0" w:noHBand="0" w:noVBand="1"/>
      </w:tblPr>
      <w:tblGrid>
        <w:gridCol w:w="988"/>
        <w:gridCol w:w="713"/>
        <w:gridCol w:w="639"/>
        <w:gridCol w:w="1339"/>
        <w:gridCol w:w="1134"/>
        <w:gridCol w:w="1397"/>
        <w:gridCol w:w="1170"/>
        <w:gridCol w:w="1118"/>
        <w:gridCol w:w="1042"/>
      </w:tblGrid>
      <w:tr w:rsidR="002440E3" w:rsidRPr="003E52C3" w14:paraId="545A6645" w14:textId="77777777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988" w:type="dxa"/>
            <w:tcBorders>
              <w:top w:val="single" w:sz="4" w:space="0" w:color="auto"/>
              <w:bottom w:val="single" w:sz="4" w:space="0" w:color="7A787F" w:themeColor="accent6"/>
            </w:tcBorders>
            <w:shd w:val="clear" w:color="auto" w:fill="FFFFFF" w:themeFill="accent5"/>
          </w:tcPr>
          <w:p w14:paraId="6CBA02CF" w14:textId="50C3A0E5" w:rsidR="00504480" w:rsidRPr="00416FE2" w:rsidRDefault="00504480" w:rsidP="007A1E02">
            <w:pPr>
              <w:pStyle w:val="TableHeader"/>
              <w:rPr>
                <w:b/>
                <w:bCs/>
              </w:rPr>
            </w:pPr>
            <w:r w:rsidRPr="00416FE2">
              <w:rPr>
                <w:b/>
                <w:bCs/>
              </w:rPr>
              <w:t>Track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bottom w:val="single" w:sz="4" w:space="0" w:color="7A787F" w:themeColor="accent6"/>
              <w:right w:val="single" w:sz="4" w:space="0" w:color="D6D6D6" w:themeColor="background1" w:themeShade="E6"/>
            </w:tcBorders>
            <w:shd w:val="clear" w:color="auto" w:fill="FFFFFF" w:themeFill="accent5"/>
          </w:tcPr>
          <w:p w14:paraId="7430C580" w14:textId="1D64A0A5" w:rsidR="00504480" w:rsidRPr="00416FE2" w:rsidRDefault="001658B9" w:rsidP="007A1E02">
            <w:pPr>
              <w:pStyle w:val="TableHeader"/>
              <w:rPr>
                <w:b/>
                <w:bCs/>
              </w:rPr>
            </w:pPr>
            <w:r>
              <w:rPr>
                <w:b/>
                <w:bCs/>
              </w:rPr>
              <w:t>Cloud Practice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D6D6D6" w:themeColor="background1" w:themeShade="E6"/>
              <w:bottom w:val="single" w:sz="4" w:space="0" w:color="7A787F" w:themeColor="accent6"/>
            </w:tcBorders>
            <w:shd w:val="clear" w:color="auto" w:fill="FFFFFF" w:themeFill="accent5"/>
          </w:tcPr>
          <w:p w14:paraId="370AAA1F" w14:textId="554C8901" w:rsidR="00504480" w:rsidRPr="00416FE2" w:rsidRDefault="00504480" w:rsidP="007A1E02">
            <w:pPr>
              <w:pStyle w:val="TableHeader"/>
              <w:rPr>
                <w:b/>
                <w:bCs/>
              </w:rPr>
            </w:pPr>
            <w:r w:rsidRPr="00416FE2">
              <w:rPr>
                <w:b/>
                <w:bCs/>
              </w:rPr>
              <w:t>Base Location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7A787F" w:themeColor="accent6"/>
              <w:right w:val="single" w:sz="4" w:space="0" w:color="D6D6D6" w:themeColor="background1" w:themeShade="E6"/>
            </w:tcBorders>
            <w:shd w:val="clear" w:color="auto" w:fill="FFFFFF" w:themeFill="accent5"/>
          </w:tcPr>
          <w:p w14:paraId="2F2D48E5" w14:textId="25D42476" w:rsidR="00504480" w:rsidRPr="00416FE2" w:rsidRDefault="001658B9" w:rsidP="007A1E02">
            <w:pPr>
              <w:pStyle w:val="TableHeader"/>
              <w:rPr>
                <w:b/>
                <w:bCs/>
              </w:rPr>
            </w:pPr>
            <w:r>
              <w:rPr>
                <w:b/>
                <w:bCs/>
              </w:rPr>
              <w:t>Pune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D6D6D6" w:themeColor="background1" w:themeShade="E6"/>
              <w:bottom w:val="single" w:sz="4" w:space="0" w:color="7A787F" w:themeColor="accent6"/>
            </w:tcBorders>
            <w:shd w:val="clear" w:color="auto" w:fill="FFFFFF" w:themeFill="accent5"/>
          </w:tcPr>
          <w:p w14:paraId="775246AA" w14:textId="4579EE89" w:rsidR="00504480" w:rsidRPr="00416FE2" w:rsidRDefault="00504480" w:rsidP="007A1E02">
            <w:pPr>
              <w:pStyle w:val="TableHeader"/>
              <w:rPr>
                <w:b/>
                <w:bCs/>
              </w:rPr>
            </w:pPr>
            <w:r w:rsidRPr="00416FE2">
              <w:rPr>
                <w:b/>
                <w:bCs/>
              </w:rPr>
              <w:t>Program Name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7A787F" w:themeColor="accent6"/>
              <w:right w:val="single" w:sz="4" w:space="0" w:color="D6D6D6" w:themeColor="background1" w:themeShade="E6"/>
            </w:tcBorders>
            <w:shd w:val="clear" w:color="auto" w:fill="EEEEEE" w:themeFill="background1"/>
          </w:tcPr>
          <w:p w14:paraId="31E67D79" w14:textId="49E42F24" w:rsidR="00504480" w:rsidRPr="002440E3" w:rsidRDefault="00504480" w:rsidP="007A1E02">
            <w:pPr>
              <w:pStyle w:val="TableHeader"/>
              <w:rPr>
                <w:b/>
                <w:bCs/>
              </w:rPr>
            </w:pPr>
            <w:r w:rsidRPr="002440E3">
              <w:rPr>
                <w:b/>
                <w:bCs/>
              </w:rPr>
              <w:t>M</w:t>
            </w:r>
            <w:r w:rsidR="006A7453">
              <w:rPr>
                <w:b/>
                <w:bCs/>
              </w:rPr>
              <w:t>artians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D6D6D6" w:themeColor="background1" w:themeShade="E6"/>
              <w:bottom w:val="single" w:sz="4" w:space="0" w:color="7A787F" w:themeColor="accent6"/>
            </w:tcBorders>
            <w:shd w:val="clear" w:color="auto" w:fill="FFFFFF" w:themeFill="accent5"/>
          </w:tcPr>
          <w:p w14:paraId="1C08EE59" w14:textId="51F162A0" w:rsidR="00504480" w:rsidRPr="00416FE2" w:rsidRDefault="00504480" w:rsidP="007A1E02">
            <w:pPr>
              <w:pStyle w:val="TableHeader"/>
              <w:rPr>
                <w:b/>
                <w:bCs/>
              </w:rPr>
            </w:pPr>
            <w:r w:rsidRPr="00416FE2">
              <w:rPr>
                <w:b/>
                <w:bCs/>
              </w:rPr>
              <w:t>Batch</w:t>
            </w:r>
            <w:r w:rsidR="001658B9">
              <w:rPr>
                <w:b/>
                <w:bCs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7A787F" w:themeColor="accent6"/>
            </w:tcBorders>
            <w:shd w:val="clear" w:color="auto" w:fill="EEEEEE" w:themeFill="background1"/>
          </w:tcPr>
          <w:p w14:paraId="2A6DE0EB" w14:textId="491D5AA3" w:rsidR="00504480" w:rsidRPr="002440E3" w:rsidRDefault="001658B9" w:rsidP="007A1E02">
            <w:pPr>
              <w:pStyle w:val="TableHead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04480" w14:paraId="319694CD" w14:textId="77777777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9540" w:type="dxa"/>
            <w:gridSpan w:val="9"/>
            <w:tcBorders>
              <w:top w:val="single" w:sz="4" w:space="0" w:color="7A787F" w:themeColor="accent6"/>
            </w:tcBorders>
          </w:tcPr>
          <w:p w14:paraId="6F23202F" w14:textId="7B57ED58" w:rsidR="00504480" w:rsidRPr="00670F80" w:rsidRDefault="00504480" w:rsidP="007A1E02">
            <w:pPr>
              <w:pStyle w:val="TableBody"/>
              <w:rPr>
                <w:b/>
                <w:bCs/>
                <w:color w:val="7A787F" w:themeColor="accent6"/>
              </w:rPr>
            </w:pPr>
            <w:r w:rsidRPr="00670F80">
              <w:rPr>
                <w:b/>
                <w:bCs/>
                <w:color w:val="7A787F" w:themeColor="accent6"/>
              </w:rPr>
              <w:t>Education Background</w:t>
            </w:r>
          </w:p>
        </w:tc>
      </w:tr>
      <w:tr w:rsidR="00251C6C" w14:paraId="0C87931B" w14:textId="77777777" w:rsidTr="00D95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701" w:type="dxa"/>
            <w:gridSpan w:val="2"/>
            <w:tcBorders>
              <w:top w:val="single" w:sz="18" w:space="0" w:color="7A787F" w:themeColor="accent6"/>
            </w:tcBorders>
            <w:shd w:val="clear" w:color="auto" w:fill="FFFFFF" w:themeFill="accent5"/>
          </w:tcPr>
          <w:p w14:paraId="5FAB3B0A" w14:textId="77777777" w:rsidR="00251C6C" w:rsidRPr="00504480" w:rsidRDefault="00251C6C" w:rsidP="007A1E02">
            <w:pPr>
              <w:pStyle w:val="TableBody"/>
              <w:tabs>
                <w:tab w:val="left" w:pos="2717"/>
                <w:tab w:val="left" w:pos="3994"/>
              </w:tabs>
            </w:pPr>
            <w:r w:rsidRPr="00504480">
              <w:t>College Name</w:t>
            </w:r>
          </w:p>
        </w:tc>
        <w:tc>
          <w:tcPr>
            <w:tcW w:w="1978" w:type="dxa"/>
            <w:gridSpan w:val="2"/>
            <w:tcBorders>
              <w:top w:val="single" w:sz="18" w:space="0" w:color="7A787F" w:themeColor="accent6"/>
            </w:tcBorders>
            <w:shd w:val="clear" w:color="auto" w:fill="EEEEEE" w:themeFill="background1"/>
          </w:tcPr>
          <w:p w14:paraId="10A2A336" w14:textId="57BED433" w:rsidR="00251C6C" w:rsidRPr="00504480" w:rsidRDefault="001658B9" w:rsidP="007A1E02">
            <w:pPr>
              <w:pStyle w:val="TableBody"/>
              <w:tabs>
                <w:tab w:val="left" w:pos="2717"/>
                <w:tab w:val="left" w:pos="3994"/>
              </w:tabs>
            </w:pPr>
            <w:proofErr w:type="spellStart"/>
            <w:proofErr w:type="gramStart"/>
            <w:r>
              <w:t>MIT,Pune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8" w:space="0" w:color="7A787F" w:themeColor="accent6"/>
            </w:tcBorders>
            <w:shd w:val="clear" w:color="auto" w:fill="FFFFFF" w:themeFill="accent5"/>
          </w:tcPr>
          <w:p w14:paraId="4A5C0730" w14:textId="6D54A522" w:rsidR="00251C6C" w:rsidRPr="00504480" w:rsidRDefault="00251C6C" w:rsidP="007A1E02">
            <w:pPr>
              <w:pStyle w:val="TableBody"/>
              <w:tabs>
                <w:tab w:val="left" w:pos="2717"/>
                <w:tab w:val="left" w:pos="3994"/>
              </w:tabs>
            </w:pPr>
            <w:r w:rsidRPr="00283A03">
              <w:t>Percentile</w:t>
            </w:r>
          </w:p>
        </w:tc>
        <w:tc>
          <w:tcPr>
            <w:tcW w:w="1397" w:type="dxa"/>
            <w:tcBorders>
              <w:top w:val="single" w:sz="18" w:space="0" w:color="7A787F" w:themeColor="accent6"/>
            </w:tcBorders>
            <w:shd w:val="clear" w:color="auto" w:fill="EEEEEE" w:themeFill="background1"/>
          </w:tcPr>
          <w:p w14:paraId="478C9B99" w14:textId="0E673B32" w:rsidR="00251C6C" w:rsidRPr="00504480" w:rsidRDefault="001658B9" w:rsidP="007A1E02">
            <w:pPr>
              <w:pStyle w:val="TableBody"/>
              <w:tabs>
                <w:tab w:val="left" w:pos="2717"/>
                <w:tab w:val="left" w:pos="3994"/>
              </w:tabs>
            </w:pPr>
            <w:r>
              <w:t>9.3/10 CGPA</w:t>
            </w:r>
          </w:p>
        </w:tc>
        <w:tc>
          <w:tcPr>
            <w:tcW w:w="1170" w:type="dxa"/>
            <w:tcBorders>
              <w:top w:val="single" w:sz="18" w:space="0" w:color="7A787F" w:themeColor="accent6"/>
            </w:tcBorders>
            <w:shd w:val="clear" w:color="auto" w:fill="FFFFFF" w:themeFill="accent5"/>
          </w:tcPr>
          <w:p w14:paraId="783A0A48" w14:textId="25A0399A" w:rsidR="00251C6C" w:rsidRPr="00504480" w:rsidRDefault="00251C6C" w:rsidP="007A1E02">
            <w:pPr>
              <w:pStyle w:val="TableBody"/>
              <w:tabs>
                <w:tab w:val="left" w:pos="2717"/>
                <w:tab w:val="left" w:pos="3994"/>
              </w:tabs>
            </w:pPr>
            <w:r w:rsidRPr="00283A03">
              <w:t>Topper</w:t>
            </w:r>
          </w:p>
        </w:tc>
        <w:tc>
          <w:tcPr>
            <w:tcW w:w="2160" w:type="dxa"/>
            <w:gridSpan w:val="2"/>
            <w:tcBorders>
              <w:top w:val="single" w:sz="18" w:space="0" w:color="7A787F" w:themeColor="accent6"/>
            </w:tcBorders>
            <w:shd w:val="clear" w:color="auto" w:fill="EEEEEE" w:themeFill="background1"/>
          </w:tcPr>
          <w:p w14:paraId="0989F4F8" w14:textId="54C90643" w:rsidR="00251C6C" w:rsidRPr="00504480" w:rsidRDefault="001658B9" w:rsidP="007A1E02">
            <w:pPr>
              <w:pStyle w:val="TableBody"/>
              <w:tabs>
                <w:tab w:val="left" w:pos="2717"/>
                <w:tab w:val="left" w:pos="3994"/>
              </w:tabs>
            </w:pPr>
            <w:r>
              <w:t xml:space="preserve">   -</w:t>
            </w:r>
          </w:p>
        </w:tc>
      </w:tr>
      <w:tr w:rsidR="00251C6C" w14:paraId="192422E7" w14:textId="77777777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1701" w:type="dxa"/>
            <w:gridSpan w:val="2"/>
            <w:shd w:val="clear" w:color="auto" w:fill="FFFFFF" w:themeFill="accent5"/>
          </w:tcPr>
          <w:p w14:paraId="1AB3973E" w14:textId="77777777" w:rsidR="00251C6C" w:rsidRPr="00504480" w:rsidRDefault="00251C6C" w:rsidP="007A1E02">
            <w:pPr>
              <w:pStyle w:val="TableBody"/>
              <w:tabs>
                <w:tab w:val="left" w:pos="2187"/>
              </w:tabs>
            </w:pPr>
            <w:r w:rsidRPr="00504480">
              <w:t>Stream</w:t>
            </w:r>
            <w:r>
              <w:tab/>
            </w:r>
          </w:p>
        </w:tc>
        <w:tc>
          <w:tcPr>
            <w:tcW w:w="1978" w:type="dxa"/>
            <w:gridSpan w:val="2"/>
            <w:shd w:val="clear" w:color="auto" w:fill="EEEEEE" w:themeFill="background1"/>
          </w:tcPr>
          <w:p w14:paraId="0CE6020D" w14:textId="6E5FA15B" w:rsidR="00251C6C" w:rsidRPr="00504480" w:rsidRDefault="001658B9" w:rsidP="007A1E02">
            <w:pPr>
              <w:pStyle w:val="TableBody"/>
              <w:tabs>
                <w:tab w:val="left" w:pos="2187"/>
              </w:tabs>
            </w:pPr>
            <w:r>
              <w:t>Information Technology</w:t>
            </w:r>
          </w:p>
        </w:tc>
        <w:tc>
          <w:tcPr>
            <w:tcW w:w="1134" w:type="dxa"/>
            <w:shd w:val="clear" w:color="auto" w:fill="FFFFFF" w:themeFill="accent5"/>
          </w:tcPr>
          <w:p w14:paraId="6EE97015" w14:textId="4A686954" w:rsidR="00251C6C" w:rsidRPr="00504480" w:rsidRDefault="00D95A9F" w:rsidP="007A1E02">
            <w:pPr>
              <w:pStyle w:val="TableBody"/>
              <w:tabs>
                <w:tab w:val="left" w:pos="2187"/>
              </w:tabs>
            </w:pPr>
            <w:r>
              <w:t xml:space="preserve">College </w:t>
            </w:r>
            <w:r w:rsidR="00251C6C" w:rsidRPr="00283A03">
              <w:t>Tier</w:t>
            </w:r>
          </w:p>
        </w:tc>
        <w:tc>
          <w:tcPr>
            <w:tcW w:w="1397" w:type="dxa"/>
            <w:shd w:val="clear" w:color="auto" w:fill="EEEEEE" w:themeFill="background1"/>
          </w:tcPr>
          <w:p w14:paraId="0C7DBAC9" w14:textId="0E8BBADB" w:rsidR="00251C6C" w:rsidRPr="00504480" w:rsidRDefault="001658B9" w:rsidP="007A1E02">
            <w:pPr>
              <w:pStyle w:val="TableBody"/>
              <w:tabs>
                <w:tab w:val="left" w:pos="2187"/>
              </w:tabs>
            </w:pPr>
            <w:r>
              <w:t>2</w:t>
            </w:r>
          </w:p>
        </w:tc>
        <w:tc>
          <w:tcPr>
            <w:tcW w:w="1170" w:type="dxa"/>
            <w:shd w:val="clear" w:color="auto" w:fill="FFFFFF" w:themeFill="accent5"/>
          </w:tcPr>
          <w:p w14:paraId="4E736CE3" w14:textId="23890B09" w:rsidR="00251C6C" w:rsidRPr="00504480" w:rsidRDefault="00D95A9F" w:rsidP="007A1E02">
            <w:pPr>
              <w:pStyle w:val="TableBody"/>
              <w:tabs>
                <w:tab w:val="left" w:pos="2187"/>
              </w:tabs>
            </w:pPr>
            <w:r>
              <w:t>Topper Category</w:t>
            </w:r>
          </w:p>
        </w:tc>
        <w:tc>
          <w:tcPr>
            <w:tcW w:w="2160" w:type="dxa"/>
            <w:gridSpan w:val="2"/>
            <w:shd w:val="clear" w:color="auto" w:fill="EEEEEE" w:themeFill="background1"/>
          </w:tcPr>
          <w:p w14:paraId="092CDCED" w14:textId="18F8DDD7" w:rsidR="00251C6C" w:rsidRPr="00504480" w:rsidRDefault="001658B9" w:rsidP="007A1E02">
            <w:pPr>
              <w:pStyle w:val="TableBody"/>
              <w:tabs>
                <w:tab w:val="left" w:pos="2187"/>
              </w:tabs>
            </w:pPr>
            <w:r>
              <w:t xml:space="preserve">   -</w:t>
            </w:r>
          </w:p>
        </w:tc>
      </w:tr>
    </w:tbl>
    <w:p w14:paraId="1252FDD4" w14:textId="179D726B" w:rsidR="00504480" w:rsidRDefault="00275AAD" w:rsidP="00CA058B">
      <w:pPr>
        <w:pStyle w:val="Heading1"/>
      </w:pPr>
      <w:r w:rsidRPr="00275AAD">
        <w:t>Certification</w:t>
      </w:r>
    </w:p>
    <w:tbl>
      <w:tblPr>
        <w:tblStyle w:val="Style1"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275AAD" w:rsidRPr="003E52C3" w14:paraId="0D35C16D" w14:textId="77777777" w:rsidTr="0027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3118" w:type="dxa"/>
          </w:tcPr>
          <w:p w14:paraId="21E50638" w14:textId="66A8F079" w:rsidR="00275AAD" w:rsidRPr="00F561DA" w:rsidRDefault="00275AAD" w:rsidP="00986AA5">
            <w:pPr>
              <w:pStyle w:val="TableHeader"/>
            </w:pPr>
            <w:r w:rsidRPr="00275AAD">
              <w:t>Name</w:t>
            </w:r>
            <w:r w:rsidR="00D95A9F">
              <w:t>:</w:t>
            </w:r>
          </w:p>
        </w:tc>
        <w:tc>
          <w:tcPr>
            <w:tcW w:w="3118" w:type="dxa"/>
          </w:tcPr>
          <w:p w14:paraId="44D30BA3" w14:textId="7A1E3B01" w:rsidR="00275AAD" w:rsidRPr="00F561DA" w:rsidRDefault="00275AAD" w:rsidP="00986AA5">
            <w:pPr>
              <w:pStyle w:val="TableHeader"/>
            </w:pPr>
            <w:r w:rsidRPr="00275AAD">
              <w:t>Source</w:t>
            </w:r>
            <w:r w:rsidR="00D95A9F">
              <w:t>:</w:t>
            </w:r>
          </w:p>
        </w:tc>
        <w:tc>
          <w:tcPr>
            <w:tcW w:w="3118" w:type="dxa"/>
          </w:tcPr>
          <w:p w14:paraId="6F724108" w14:textId="74CA8886" w:rsidR="00275AAD" w:rsidRPr="00F561DA" w:rsidRDefault="00BC2F20" w:rsidP="00986AA5">
            <w:pPr>
              <w:pStyle w:val="TableHeader"/>
            </w:pPr>
            <w:r>
              <w:t>Year of Certification</w:t>
            </w:r>
            <w:r w:rsidR="00D95A9F">
              <w:t>:</w:t>
            </w:r>
          </w:p>
        </w:tc>
      </w:tr>
      <w:tr w:rsidR="00275AAD" w14:paraId="2A3A3F9D" w14:textId="77777777" w:rsidTr="0027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3118" w:type="dxa"/>
          </w:tcPr>
          <w:p w14:paraId="624A2D44" w14:textId="2AD6E115" w:rsidR="00275AAD" w:rsidRDefault="001658B9" w:rsidP="007A1E02">
            <w:pPr>
              <w:pStyle w:val="TableBody"/>
              <w:spacing w:before="80" w:after="80"/>
            </w:pPr>
            <w:r>
              <w:t>AWS Certified Cloud Practitioner</w:t>
            </w:r>
          </w:p>
        </w:tc>
        <w:tc>
          <w:tcPr>
            <w:tcW w:w="3118" w:type="dxa"/>
          </w:tcPr>
          <w:p w14:paraId="31A5E570" w14:textId="77777777" w:rsidR="00275AAD" w:rsidRDefault="00275AAD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445FCCA2" w14:textId="77777777" w:rsidR="00275AAD" w:rsidRDefault="00275AAD" w:rsidP="007A1E02">
            <w:pPr>
              <w:pStyle w:val="TableBody"/>
              <w:spacing w:before="80" w:after="80"/>
            </w:pPr>
          </w:p>
        </w:tc>
      </w:tr>
      <w:tr w:rsidR="00275AAD" w14:paraId="70F6CB4B" w14:textId="77777777" w:rsidTr="00275A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tcW w:w="3118" w:type="dxa"/>
          </w:tcPr>
          <w:p w14:paraId="17A73EEF" w14:textId="77777777" w:rsidR="00275AAD" w:rsidRDefault="00275AAD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116BE199" w14:textId="77777777" w:rsidR="00275AAD" w:rsidRDefault="00275AAD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72BA525E" w14:textId="77777777" w:rsidR="00275AAD" w:rsidRDefault="00275AAD" w:rsidP="007A1E02">
            <w:pPr>
              <w:pStyle w:val="TableBody"/>
              <w:spacing w:before="80" w:after="80"/>
            </w:pPr>
          </w:p>
        </w:tc>
      </w:tr>
      <w:tr w:rsidR="007A1E02" w14:paraId="3546C8B4" w14:textId="77777777" w:rsidTr="0027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3118" w:type="dxa"/>
          </w:tcPr>
          <w:p w14:paraId="4B032ADF" w14:textId="77777777" w:rsidR="007A1E02" w:rsidRDefault="007A1E02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53909995" w14:textId="77777777" w:rsidR="007A1E02" w:rsidRDefault="007A1E02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6D60CA89" w14:textId="77777777" w:rsidR="007A1E02" w:rsidRDefault="007A1E02" w:rsidP="007A1E02">
            <w:pPr>
              <w:pStyle w:val="TableBody"/>
              <w:spacing w:before="80" w:after="80"/>
            </w:pPr>
          </w:p>
        </w:tc>
      </w:tr>
      <w:tr w:rsidR="007A1E02" w14:paraId="4671EFCB" w14:textId="77777777" w:rsidTr="00275A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tcW w:w="3118" w:type="dxa"/>
          </w:tcPr>
          <w:p w14:paraId="55E50D37" w14:textId="77777777" w:rsidR="007A1E02" w:rsidRDefault="007A1E02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4F38DBC2" w14:textId="77777777" w:rsidR="007A1E02" w:rsidRDefault="007A1E02" w:rsidP="007A1E02">
            <w:pPr>
              <w:pStyle w:val="TableBody"/>
              <w:spacing w:before="80" w:after="80"/>
            </w:pPr>
          </w:p>
        </w:tc>
        <w:tc>
          <w:tcPr>
            <w:tcW w:w="3118" w:type="dxa"/>
          </w:tcPr>
          <w:p w14:paraId="53538714" w14:textId="77777777" w:rsidR="007A1E02" w:rsidRDefault="007A1E02" w:rsidP="007A1E02">
            <w:pPr>
              <w:pStyle w:val="TableBody"/>
              <w:spacing w:before="80" w:after="80"/>
            </w:pPr>
          </w:p>
        </w:tc>
      </w:tr>
    </w:tbl>
    <w:p w14:paraId="11A5EFB2" w14:textId="77777777" w:rsidR="00D95A9F" w:rsidRDefault="00D95A9F" w:rsidP="00CA058B">
      <w:pPr>
        <w:pStyle w:val="Heading1"/>
      </w:pPr>
    </w:p>
    <w:p w14:paraId="1559C65F" w14:textId="18E483EE" w:rsidR="00275AAD" w:rsidRDefault="00275AAD" w:rsidP="00CA058B">
      <w:pPr>
        <w:pStyle w:val="Heading1"/>
      </w:pPr>
      <w:r w:rsidRPr="00275AAD">
        <w:t>Skills</w:t>
      </w:r>
    </w:p>
    <w:p w14:paraId="705185BD" w14:textId="6183CFB5" w:rsidR="00275AAD" w:rsidRDefault="00275AAD" w:rsidP="00CA058B">
      <w:r>
        <w:t>Primary Skills</w:t>
      </w:r>
      <w:r w:rsidR="00CA058B">
        <w:t xml:space="preserve"> _________________________________________________________________</w:t>
      </w:r>
    </w:p>
    <w:p w14:paraId="58B3658E" w14:textId="7BEA95E1" w:rsidR="00CA058B" w:rsidRDefault="00275AAD" w:rsidP="00CA058B">
      <w:r>
        <w:t>Secondary Skills</w:t>
      </w:r>
      <w:r w:rsidR="00CA058B">
        <w:t xml:space="preserve"> ______________________________________________________________</w:t>
      </w:r>
    </w:p>
    <w:p w14:paraId="04567F72" w14:textId="659FB882" w:rsidR="00CA058B" w:rsidRDefault="00CA058B" w:rsidP="00CA058B">
      <w:r>
        <w:t>Hacker</w:t>
      </w:r>
      <w:r w:rsidR="005415F0">
        <w:t>R</w:t>
      </w:r>
      <w:r>
        <w:t xml:space="preserve">ank __________________________________________________________________ </w:t>
      </w:r>
    </w:p>
    <w:p w14:paraId="123BB9D0" w14:textId="77777777" w:rsidR="00CA058B" w:rsidRDefault="00CA058B" w:rsidP="00CA058B">
      <w:r>
        <w:t xml:space="preserve">Other Platform (details and rank) _________________________________________________ </w:t>
      </w:r>
    </w:p>
    <w:p w14:paraId="3AB8FE80" w14:textId="0C993CB7" w:rsidR="00CA058B" w:rsidRDefault="00BC2F20" w:rsidP="00CA058B">
      <w:pPr>
        <w:pStyle w:val="Heading1"/>
      </w:pPr>
      <w:r>
        <w:t>Persistent Project</w:t>
      </w:r>
      <w:r w:rsidR="00CA058B" w:rsidRPr="00CA058B">
        <w:t xml:space="preserve"> Experience</w:t>
      </w:r>
    </w:p>
    <w:p w14:paraId="0B7B4253" w14:textId="0A7D3742" w:rsidR="00CA058B" w:rsidRDefault="00C03ABB" w:rsidP="00D467B3">
      <w:pPr>
        <w:tabs>
          <w:tab w:val="left" w:pos="8287"/>
        </w:tabs>
      </w:pPr>
      <w:r w:rsidRPr="00C03ABB">
        <w:rPr>
          <w:b/>
          <w:bCs/>
        </w:rPr>
        <w:t>Project Name</w:t>
      </w:r>
      <w:r w:rsidR="00CA058B">
        <w:tab/>
        <w:t>20xx-20xx</w:t>
      </w:r>
    </w:p>
    <w:p w14:paraId="37249026" w14:textId="320D3161" w:rsidR="00B775CD" w:rsidRDefault="00B775CD" w:rsidP="00D467B3">
      <w:pPr>
        <w:tabs>
          <w:tab w:val="left" w:pos="8287"/>
        </w:tabs>
        <w:rPr>
          <w:b/>
          <w:bCs/>
        </w:rPr>
      </w:pPr>
      <w:r>
        <w:rPr>
          <w:b/>
          <w:bCs/>
        </w:rPr>
        <w:t>Project Type (Internal/ Client)</w:t>
      </w:r>
    </w:p>
    <w:p w14:paraId="544FF15C" w14:textId="23C73274" w:rsidR="00D83C6E" w:rsidRPr="00B775CD" w:rsidRDefault="00D83C6E" w:rsidP="00D467B3">
      <w:pPr>
        <w:tabs>
          <w:tab w:val="left" w:pos="8287"/>
        </w:tabs>
        <w:rPr>
          <w:b/>
          <w:bCs/>
        </w:rPr>
      </w:pPr>
      <w:r>
        <w:rPr>
          <w:b/>
          <w:bCs/>
        </w:rPr>
        <w:lastRenderedPageBreak/>
        <w:t>Company Name</w:t>
      </w:r>
    </w:p>
    <w:p w14:paraId="1D5047CE" w14:textId="77777777" w:rsidR="00CA058B" w:rsidRDefault="00CA058B" w:rsidP="00CA058B">
      <w:r>
        <w:t>Role _______________________________________</w:t>
      </w:r>
      <w:r w:rsidR="003A50E0">
        <w:t>_________________________________</w:t>
      </w:r>
    </w:p>
    <w:p w14:paraId="12AC2CEB" w14:textId="66423712" w:rsidR="00CA058B" w:rsidRDefault="00CA058B" w:rsidP="00CA058B">
      <w:r>
        <w:t>Project Details ______________________________________________</w:t>
      </w:r>
      <w:r w:rsidR="003A50E0">
        <w:t>__________________</w:t>
      </w:r>
    </w:p>
    <w:p w14:paraId="7243E0C6" w14:textId="25431A0D" w:rsidR="00CA058B" w:rsidRDefault="00CA058B" w:rsidP="00CA058B">
      <w:r>
        <w:t>Work Responsibilities / Task _________________________________________</w:t>
      </w:r>
      <w:r w:rsidR="003A50E0">
        <w:t>____________</w:t>
      </w:r>
    </w:p>
    <w:p w14:paraId="31130EFB" w14:textId="06C0A88A" w:rsidR="00CA058B" w:rsidRDefault="00CA058B" w:rsidP="00CA058B">
      <w:r>
        <w:t xml:space="preserve">Skill </w:t>
      </w:r>
      <w:r w:rsidR="005415F0">
        <w:t xml:space="preserve">Used </w:t>
      </w:r>
      <w:r>
        <w:t>________________________________________________________</w:t>
      </w:r>
      <w:r w:rsidR="003A50E0">
        <w:t>____________</w:t>
      </w:r>
    </w:p>
    <w:p w14:paraId="52479194" w14:textId="0829E021" w:rsidR="00BC2F20" w:rsidRDefault="006A7453" w:rsidP="00BC2F20">
      <w:pPr>
        <w:pStyle w:val="Heading1"/>
      </w:pPr>
      <w:r>
        <w:t>Internship</w:t>
      </w:r>
      <w:r w:rsidR="00BC2F20" w:rsidRPr="00CA058B">
        <w:t xml:space="preserve"> Experience</w:t>
      </w:r>
    </w:p>
    <w:p w14:paraId="365F5323" w14:textId="2E6782F8" w:rsidR="00B775CD" w:rsidRDefault="00B775CD" w:rsidP="00D467B3">
      <w:pPr>
        <w:tabs>
          <w:tab w:val="left" w:pos="8301"/>
        </w:tabs>
        <w:rPr>
          <w:b/>
          <w:bCs/>
        </w:rPr>
      </w:pPr>
    </w:p>
    <w:p w14:paraId="52BD0DFC" w14:textId="4BA7C74C" w:rsidR="00B775CD" w:rsidRPr="00773280" w:rsidRDefault="00D83C6E" w:rsidP="00B775CD">
      <w:pPr>
        <w:tabs>
          <w:tab w:val="left" w:pos="8287"/>
        </w:tabs>
      </w:pPr>
      <w:r>
        <w:rPr>
          <w:b/>
          <w:bCs/>
        </w:rPr>
        <w:t>Project</w:t>
      </w:r>
      <w:r w:rsidR="00CA058B" w:rsidRPr="003A50E0">
        <w:rPr>
          <w:b/>
          <w:bCs/>
        </w:rPr>
        <w:t xml:space="preserve"> Name</w:t>
      </w:r>
      <w:r w:rsidR="003A50E0">
        <w:tab/>
      </w:r>
      <w:r w:rsidR="00CA058B">
        <w:t>20xx-20xx</w:t>
      </w:r>
    </w:p>
    <w:p w14:paraId="3D9D3312" w14:textId="7E11EACA" w:rsidR="00B775CD" w:rsidRPr="00B775CD" w:rsidRDefault="00773280" w:rsidP="00D467B3">
      <w:pPr>
        <w:tabs>
          <w:tab w:val="left" w:pos="8301"/>
        </w:tabs>
        <w:rPr>
          <w:b/>
          <w:bCs/>
        </w:rPr>
      </w:pPr>
      <w:r>
        <w:rPr>
          <w:b/>
          <w:bCs/>
        </w:rPr>
        <w:t>Company Name</w:t>
      </w:r>
    </w:p>
    <w:p w14:paraId="2BDF7E82" w14:textId="77777777" w:rsidR="00CA058B" w:rsidRDefault="00CA058B" w:rsidP="00CA058B">
      <w:r>
        <w:t>Role</w:t>
      </w:r>
      <w:r w:rsidR="003A50E0">
        <w:t xml:space="preserve"> ________________________________________________________________________</w:t>
      </w:r>
    </w:p>
    <w:p w14:paraId="30A759DC" w14:textId="5070FA6F" w:rsidR="00CA058B" w:rsidRDefault="00CA058B" w:rsidP="00CA058B">
      <w:r>
        <w:t>Project Detail</w:t>
      </w:r>
      <w:r w:rsidR="003A50E0">
        <w:t>s ________________________________________________________________</w:t>
      </w:r>
    </w:p>
    <w:p w14:paraId="1F2F2CAF" w14:textId="08F01884" w:rsidR="00CA058B" w:rsidRDefault="00CA058B" w:rsidP="00CA058B">
      <w:r>
        <w:t>Work Responsibilities / Task</w:t>
      </w:r>
      <w:r w:rsidR="003A50E0">
        <w:t xml:space="preserve"> _____________________________________________________</w:t>
      </w:r>
    </w:p>
    <w:p w14:paraId="0F5D5D6C" w14:textId="69E76696" w:rsidR="00CA058B" w:rsidRDefault="00CA058B" w:rsidP="00CA058B">
      <w:r>
        <w:t xml:space="preserve">Skill </w:t>
      </w:r>
      <w:r w:rsidR="005415F0">
        <w:t xml:space="preserve">Used </w:t>
      </w:r>
      <w:r w:rsidR="003A50E0">
        <w:t>____________________________________________________________________</w:t>
      </w:r>
    </w:p>
    <w:p w14:paraId="0C139F66" w14:textId="77777777" w:rsidR="003A50E0" w:rsidRDefault="003A50E0">
      <w:pPr>
        <w:spacing w:after="0" w:line="240" w:lineRule="auto"/>
      </w:pPr>
      <w:r>
        <w:br w:type="page"/>
      </w:r>
    </w:p>
    <w:p w14:paraId="79F84EB0" w14:textId="37F6A48E" w:rsidR="00CA058B" w:rsidRDefault="00CA058B" w:rsidP="003A50E0">
      <w:pPr>
        <w:pStyle w:val="Heading1"/>
      </w:pPr>
      <w:r>
        <w:lastRenderedPageBreak/>
        <w:t>Coding Contest</w:t>
      </w:r>
    </w:p>
    <w:p w14:paraId="45EFB491" w14:textId="6C42591B" w:rsidR="00CA058B" w:rsidRDefault="00CA058B" w:rsidP="00D467B3">
      <w:pPr>
        <w:tabs>
          <w:tab w:val="left" w:pos="8861"/>
        </w:tabs>
      </w:pPr>
      <w:r w:rsidRPr="003A50E0">
        <w:rPr>
          <w:b/>
          <w:bCs/>
        </w:rPr>
        <w:t>Hackathon</w:t>
      </w:r>
      <w:r>
        <w:t xml:space="preserve"> </w:t>
      </w:r>
      <w:r>
        <w:tab/>
        <w:t xml:space="preserve">20xx </w:t>
      </w:r>
    </w:p>
    <w:tbl>
      <w:tblPr>
        <w:tblStyle w:val="Style1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670F80" w:rsidRPr="003E52C3" w14:paraId="4B581B07" w14:textId="77777777" w:rsidTr="0067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9354" w:type="dxa"/>
            <w:tcBorders>
              <w:bottom w:val="single" w:sz="4" w:space="0" w:color="7A787F" w:themeColor="accent6"/>
            </w:tcBorders>
          </w:tcPr>
          <w:p w14:paraId="1207ABD7" w14:textId="563BCE07" w:rsidR="00670F80" w:rsidRPr="00F561DA" w:rsidRDefault="00670F80" w:rsidP="00670F80">
            <w:pPr>
              <w:pStyle w:val="TableHeader"/>
              <w:ind w:left="-113"/>
            </w:pPr>
            <w:r w:rsidRPr="00670F80">
              <w:rPr>
                <w:sz w:val="22"/>
                <w:szCs w:val="22"/>
              </w:rPr>
              <w:t>Details</w:t>
            </w:r>
          </w:p>
        </w:tc>
      </w:tr>
      <w:tr w:rsidR="00670F80" w14:paraId="1C5C59E5" w14:textId="77777777" w:rsidTr="00670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9354" w:type="dxa"/>
            <w:tcBorders>
              <w:top w:val="single" w:sz="4" w:space="0" w:color="7A787F" w:themeColor="accent6"/>
            </w:tcBorders>
          </w:tcPr>
          <w:p w14:paraId="5FE62D15" w14:textId="77777777" w:rsidR="00670F80" w:rsidRDefault="00670F80" w:rsidP="00670F80">
            <w:pPr>
              <w:pStyle w:val="TableBody"/>
              <w:ind w:left="-113"/>
            </w:pPr>
          </w:p>
        </w:tc>
      </w:tr>
      <w:tr w:rsidR="00670F80" w14:paraId="7840CCAD" w14:textId="77777777" w:rsidTr="009D72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tcW w:w="9354" w:type="dxa"/>
          </w:tcPr>
          <w:p w14:paraId="52AAA9CC" w14:textId="77777777" w:rsidR="00670F80" w:rsidRDefault="00670F80" w:rsidP="00670F80">
            <w:pPr>
              <w:pStyle w:val="TableBody"/>
              <w:ind w:left="-113"/>
            </w:pPr>
          </w:p>
        </w:tc>
      </w:tr>
      <w:tr w:rsidR="00670F80" w14:paraId="1AD4C85B" w14:textId="77777777" w:rsidTr="009D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9354" w:type="dxa"/>
          </w:tcPr>
          <w:p w14:paraId="4C05EFFE" w14:textId="77777777" w:rsidR="00670F80" w:rsidRDefault="00670F80" w:rsidP="00670F80">
            <w:pPr>
              <w:pStyle w:val="TableBody"/>
              <w:ind w:left="-113"/>
            </w:pPr>
          </w:p>
        </w:tc>
      </w:tr>
    </w:tbl>
    <w:p w14:paraId="2D5A70AE" w14:textId="77777777" w:rsidR="00670F80" w:rsidRDefault="00670F80" w:rsidP="003A50E0"/>
    <w:p w14:paraId="611E29D3" w14:textId="5713F11F" w:rsidR="00CA058B" w:rsidRDefault="00CA058B" w:rsidP="00D467B3">
      <w:pPr>
        <w:tabs>
          <w:tab w:val="left" w:pos="8861"/>
        </w:tabs>
      </w:pPr>
      <w:r w:rsidRPr="003A50E0">
        <w:rPr>
          <w:b/>
          <w:bCs/>
        </w:rPr>
        <w:t>Coding Event</w:t>
      </w:r>
      <w:r>
        <w:t xml:space="preserve"> </w:t>
      </w:r>
      <w:r>
        <w:tab/>
        <w:t>20xx</w:t>
      </w:r>
    </w:p>
    <w:tbl>
      <w:tblPr>
        <w:tblStyle w:val="Style1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670F80" w:rsidRPr="003E52C3" w14:paraId="52B26B2D" w14:textId="77777777" w:rsidTr="00986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9354" w:type="dxa"/>
            <w:tcBorders>
              <w:bottom w:val="single" w:sz="4" w:space="0" w:color="7A787F" w:themeColor="accent6"/>
            </w:tcBorders>
          </w:tcPr>
          <w:p w14:paraId="3531CDD6" w14:textId="77777777" w:rsidR="00670F80" w:rsidRPr="00F561DA" w:rsidRDefault="00670F80" w:rsidP="00986AA5">
            <w:pPr>
              <w:pStyle w:val="TableHeader"/>
              <w:ind w:left="-113"/>
            </w:pPr>
            <w:r w:rsidRPr="00670F80">
              <w:rPr>
                <w:sz w:val="22"/>
                <w:szCs w:val="22"/>
              </w:rPr>
              <w:t>Details</w:t>
            </w:r>
          </w:p>
        </w:tc>
      </w:tr>
      <w:tr w:rsidR="00670F80" w14:paraId="5486ED3D" w14:textId="77777777" w:rsidTr="0098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9354" w:type="dxa"/>
            <w:tcBorders>
              <w:top w:val="single" w:sz="4" w:space="0" w:color="7A787F" w:themeColor="accent6"/>
            </w:tcBorders>
          </w:tcPr>
          <w:p w14:paraId="21C66E6C" w14:textId="77777777" w:rsidR="00670F80" w:rsidRDefault="00670F80" w:rsidP="00986AA5">
            <w:pPr>
              <w:pStyle w:val="TableBody"/>
              <w:ind w:left="-113"/>
            </w:pPr>
          </w:p>
        </w:tc>
      </w:tr>
      <w:tr w:rsidR="00670F80" w14:paraId="06DA67D1" w14:textId="77777777" w:rsidTr="00986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tcW w:w="9354" w:type="dxa"/>
          </w:tcPr>
          <w:p w14:paraId="57482C5A" w14:textId="77777777" w:rsidR="00670F80" w:rsidRDefault="00670F80" w:rsidP="00986AA5">
            <w:pPr>
              <w:pStyle w:val="TableBody"/>
              <w:ind w:left="-113"/>
            </w:pPr>
          </w:p>
        </w:tc>
      </w:tr>
      <w:tr w:rsidR="00670F80" w14:paraId="7D82F863" w14:textId="77777777" w:rsidTr="0098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9354" w:type="dxa"/>
          </w:tcPr>
          <w:p w14:paraId="03CD7EB8" w14:textId="77777777" w:rsidR="00670F80" w:rsidRDefault="00670F80" w:rsidP="00986AA5">
            <w:pPr>
              <w:pStyle w:val="TableBody"/>
              <w:ind w:left="-113"/>
            </w:pPr>
          </w:p>
        </w:tc>
      </w:tr>
    </w:tbl>
    <w:p w14:paraId="1B660DF2" w14:textId="77777777" w:rsidR="00670F80" w:rsidRDefault="00670F80" w:rsidP="003A50E0"/>
    <w:p w14:paraId="0D05D455" w14:textId="77777777" w:rsidR="00CA058B" w:rsidRDefault="00CA058B" w:rsidP="003A50E0">
      <w:pPr>
        <w:pStyle w:val="Heading1"/>
      </w:pPr>
      <w:r>
        <w:t xml:space="preserve">Comments / Activities </w:t>
      </w:r>
    </w:p>
    <w:p w14:paraId="09E4FF22" w14:textId="77777777" w:rsidR="002440E3" w:rsidRDefault="00CA058B" w:rsidP="003A50E0">
      <w:r>
        <w:t xml:space="preserve">Award, recognition, seminars, fellowship, workshops or academic achievement or experience. </w:t>
      </w:r>
    </w:p>
    <w:p w14:paraId="311C7DD0" w14:textId="77777777" w:rsidR="002440E3" w:rsidRDefault="002440E3" w:rsidP="002440E3">
      <w:pPr>
        <w:pStyle w:val="Heading1"/>
      </w:pPr>
      <w:r>
        <w:t xml:space="preserve">Contact </w:t>
      </w:r>
    </w:p>
    <w:p w14:paraId="2D1372D3" w14:textId="77777777" w:rsidR="002440E3" w:rsidRDefault="002440E3" w:rsidP="002440E3">
      <w:r>
        <w:t>Mobile_______________________________________________________________________</w:t>
      </w:r>
    </w:p>
    <w:p w14:paraId="5E28CF75" w14:textId="77777777" w:rsidR="002440E3" w:rsidRDefault="002440E3" w:rsidP="002440E3">
      <w:r>
        <w:t>Personal Email _______________________________________________________________</w:t>
      </w:r>
    </w:p>
    <w:p w14:paraId="5EABAE4B" w14:textId="77777777" w:rsidR="002440E3" w:rsidRDefault="002440E3" w:rsidP="002440E3">
      <w:r>
        <w:t>PSL Email ___________________________________________________________________</w:t>
      </w:r>
    </w:p>
    <w:p w14:paraId="340174EC" w14:textId="62B66246" w:rsidR="00275AAD" w:rsidRDefault="00275AAD" w:rsidP="003A50E0">
      <w:r>
        <w:br w:type="page"/>
      </w:r>
    </w:p>
    <w:p w14:paraId="16DCFB43" w14:textId="4C121C1C" w:rsidR="00504480" w:rsidRDefault="00275AAD" w:rsidP="005044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DB960A" wp14:editId="60CD7E9E">
                <wp:simplePos x="0" y="0"/>
                <wp:positionH relativeFrom="column">
                  <wp:posOffset>-910006</wp:posOffset>
                </wp:positionH>
                <wp:positionV relativeFrom="paragraph">
                  <wp:posOffset>-999439</wp:posOffset>
                </wp:positionV>
                <wp:extent cx="7710985" cy="10052685"/>
                <wp:effectExtent l="0" t="0" r="4445" b="57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100526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FEAA" id="Rectangle 31" o:spid="_x0000_s1026" style="position:absolute;margin-left:-71.65pt;margin-top:-78.7pt;width:607.15pt;height:791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" fillcolor="white [3208]" stroked="f" strokeweight="1pt"/>
            </w:pict>
          </mc:Fallback>
        </mc:AlternateContent>
      </w:r>
    </w:p>
    <w:p w14:paraId="4B5C7A03" w14:textId="77777777" w:rsidR="00504480" w:rsidRDefault="00504480" w:rsidP="00504480"/>
    <w:p w14:paraId="62060A98" w14:textId="77777777" w:rsidR="00504480" w:rsidRDefault="00504480" w:rsidP="00504480"/>
    <w:p w14:paraId="1850B1B8" w14:textId="5684D0FE" w:rsidR="009E03B7" w:rsidRPr="00DB609D" w:rsidRDefault="009E03B7" w:rsidP="00557E9D">
      <w:pPr>
        <w:pStyle w:val="Heading4"/>
      </w:pPr>
    </w:p>
    <w:p w14:paraId="75FC8083" w14:textId="1218BF5B" w:rsidR="00E66BC8" w:rsidRPr="00140776" w:rsidRDefault="00275AAD" w:rsidP="009E03B7">
      <w:pPr>
        <w:pStyle w:val="Quo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4" behindDoc="0" locked="0" layoutInCell="1" allowOverlap="1" wp14:anchorId="5A71CF30" wp14:editId="740CD643">
                <wp:simplePos x="0" y="0"/>
                <wp:positionH relativeFrom="column">
                  <wp:posOffset>-84147</wp:posOffset>
                </wp:positionH>
                <wp:positionV relativeFrom="paragraph">
                  <wp:posOffset>4112681</wp:posOffset>
                </wp:positionV>
                <wp:extent cx="6242050" cy="2736215"/>
                <wp:effectExtent l="0" t="0" r="0" b="6985"/>
                <wp:wrapNone/>
                <wp:docPr id="14862708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050" cy="2736215"/>
                          <a:chOff x="0" y="0"/>
                          <a:chExt cx="6242050" cy="273621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6242050" cy="273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AFFFE" w14:textId="77777777" w:rsidR="00394B71" w:rsidRPr="00394B71" w:rsidRDefault="00394B71" w:rsidP="00394B71">
                              <w:pPr>
                                <w:rPr>
                                  <w:b/>
                                  <w:bCs/>
                                  <w:color w:val="7A787F" w:themeColor="accent6"/>
                                  <w:sz w:val="16"/>
                                  <w:szCs w:val="16"/>
                                </w:rPr>
                              </w:pPr>
                              <w:r w:rsidRPr="00394B71">
                                <w:rPr>
                                  <w:b/>
                                  <w:bCs/>
                                  <w:color w:val="7A787F" w:themeColor="accent6"/>
                                  <w:sz w:val="16"/>
                                  <w:szCs w:val="16"/>
                                </w:rPr>
                                <w:t>About Persistent</w:t>
                              </w:r>
                            </w:p>
                            <w:p w14:paraId="5AAB8984" w14:textId="77777777" w:rsidR="00394B71" w:rsidRDefault="005F364D" w:rsidP="00394B71">
                              <w:pPr>
                                <w:spacing w:after="0"/>
                                <w:rPr>
                                  <w:color w:val="7A787F" w:themeColor="accent6"/>
                                  <w:sz w:val="16"/>
                                  <w:szCs w:val="16"/>
                                </w:rPr>
                              </w:pPr>
                              <w:r w:rsidRPr="005F364D">
                                <w:rPr>
                                  <w:color w:val="7A787F" w:themeColor="accent6"/>
                                  <w:sz w:val="16"/>
                                  <w:szCs w:val="16"/>
                                </w:rPr>
                                <w:t>With over 22,750 employees located in 21 countries, Persistent Systems (BSE &amp; NSE: PERSISTENT) is a global services and solutions company delivering Digital Engineering and Enterprise Modernization. We work with the industry leaders including 14 of the 30 most innovative companies as identified by BCG, 8 of the top 10 largest banks in the US and India, and numerous innovators across the healthcare and software ecosystems. As a participant of the United Nations Global Compact, Persistent is committed to aligning strategies and operations with universal principles on human rights, labour, environment, and anti-corruption, as well as take actions that advance societal goals.</w:t>
                              </w:r>
                            </w:p>
                            <w:p w14:paraId="01C7696B" w14:textId="77777777" w:rsidR="00394B71" w:rsidRPr="00394B71" w:rsidRDefault="00394B71" w:rsidP="00394B71">
                              <w:pPr>
                                <w:spacing w:after="0"/>
                                <w:rPr>
                                  <w:color w:val="7A787F" w:themeColor="accent6"/>
                                  <w:sz w:val="16"/>
                                  <w:szCs w:val="16"/>
                                </w:rPr>
                              </w:pPr>
                            </w:p>
                            <w:p w14:paraId="5A23E6E4" w14:textId="77777777" w:rsidR="00394B71" w:rsidRPr="00394B71" w:rsidRDefault="00000000" w:rsidP="00394B71">
                              <w:pPr>
                                <w:spacing w:after="0"/>
                                <w:rPr>
                                  <w:rStyle w:val="Hyperlink"/>
                                  <w:color w:val="7A787F" w:themeColor="accent6"/>
                                  <w:sz w:val="16"/>
                                  <w:szCs w:val="16"/>
                                  <w:u w:val="none"/>
                                </w:rPr>
                              </w:pPr>
                              <w:hyperlink r:id="rId18" w:history="1">
                                <w:r w:rsidR="00394B71" w:rsidRPr="000A0ACE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www.persistent.com</w:t>
                                </w:r>
                              </w:hyperlink>
                              <w:r w:rsidR="00394B71">
                                <w:rPr>
                                  <w:rStyle w:val="Hyperlink"/>
                                  <w:color w:val="7A787F" w:themeColor="accent6"/>
                                  <w:sz w:val="16"/>
                                  <w:szCs w:val="16"/>
                                  <w:u w:val="none"/>
                                </w:rPr>
                                <w:t xml:space="preserve"> </w:t>
                              </w:r>
                            </w:p>
                            <w:p w14:paraId="2E5D9B70" w14:textId="77777777" w:rsidR="00394B71" w:rsidRPr="00394B71" w:rsidRDefault="00394B71" w:rsidP="00394B71">
                              <w:pPr>
                                <w:spacing w:after="0"/>
                                <w:rPr>
                                  <w:rStyle w:val="Hyperlink"/>
                                  <w:color w:val="7A787F" w:themeColor="accent6"/>
                                  <w:sz w:val="16"/>
                                  <w:szCs w:val="16"/>
                                  <w:u w:val="none"/>
                                </w:rPr>
                              </w:pPr>
                            </w:p>
                            <w:p w14:paraId="5820E3AA" w14:textId="77777777" w:rsidR="00394B71" w:rsidRPr="00394B71" w:rsidRDefault="00394B71" w:rsidP="00394B71">
                              <w:pPr>
                                <w:tabs>
                                  <w:tab w:val="left" w:pos="3402"/>
                                </w:tabs>
                                <w:spacing w:after="120" w:line="240" w:lineRule="auto"/>
                                <w:rPr>
                                  <w:b/>
                                  <w:bCs/>
                                  <w:color w:val="7A787F" w:themeColor="accent6"/>
                                  <w:sz w:val="16"/>
                                  <w:szCs w:val="16"/>
                                </w:rPr>
                              </w:pPr>
                              <w:r w:rsidRPr="00394B71">
                                <w:rPr>
                                  <w:b/>
                                  <w:bCs/>
                                  <w:color w:val="7A787F" w:themeColor="accent6"/>
                                  <w:sz w:val="16"/>
                                  <w:szCs w:val="16"/>
                                </w:rPr>
                                <w:t>USA</w:t>
                              </w:r>
                              <w:r w:rsidRPr="00394B71">
                                <w:rPr>
                                  <w:b/>
                                  <w:bCs/>
                                  <w:color w:val="7A787F" w:themeColor="accent6"/>
                                  <w:sz w:val="16"/>
                                  <w:szCs w:val="16"/>
                                </w:rPr>
                                <w:tab/>
                                <w:t>India</w:t>
                              </w:r>
                            </w:p>
                            <w:p w14:paraId="00CAD1A5" w14:textId="42CEF708" w:rsidR="00394B71" w:rsidRPr="00394B71" w:rsidRDefault="00394B71" w:rsidP="00394B71">
                              <w:pPr>
                                <w:pStyle w:val="NormalSmall"/>
                                <w:tabs>
                                  <w:tab w:val="left" w:pos="3402"/>
                                </w:tabs>
                                <w:spacing w:after="0"/>
                              </w:pPr>
                              <w:r w:rsidRPr="00394B71">
                                <w:t>Persistent Systems, Inc.</w:t>
                              </w:r>
                              <w:r w:rsidRPr="00394B71">
                                <w:tab/>
                                <w:t>Persistent Systems Limited</w:t>
                              </w:r>
                              <w:r w:rsidRPr="00394B71">
                                <w:br/>
                                <w:t>2055 Laurelwood Road, Suite 210</w:t>
                              </w:r>
                              <w:r w:rsidRPr="00394B71">
                                <w:tab/>
                                <w:t>Bhageerath,</w:t>
                              </w:r>
                              <w:r w:rsidR="00C76BAB">
                                <w:t xml:space="preserve"> </w:t>
                              </w:r>
                              <w:r w:rsidRPr="00394B71">
                                <w:t>402</w:t>
                              </w:r>
                            </w:p>
                            <w:p w14:paraId="7FD95518" w14:textId="77777777" w:rsidR="00394B71" w:rsidRPr="00394B71" w:rsidRDefault="00394B71" w:rsidP="00394B71">
                              <w:pPr>
                                <w:pStyle w:val="NormalSmall"/>
                                <w:tabs>
                                  <w:tab w:val="left" w:pos="3402"/>
                                </w:tabs>
                                <w:spacing w:after="0"/>
                                <w:rPr>
                                  <w:lang w:val="es-MX"/>
                                </w:rPr>
                              </w:pPr>
                              <w:r w:rsidRPr="00394B71">
                                <w:rPr>
                                  <w:lang w:val="es-MX"/>
                                </w:rPr>
                                <w:t>Santa Clara, CA 95054</w:t>
                              </w:r>
                              <w:r w:rsidRPr="00394B71">
                                <w:rPr>
                                  <w:lang w:val="es-MX"/>
                                </w:rPr>
                                <w:tab/>
                                <w:t>Senapati Bapat Road</w:t>
                              </w:r>
                            </w:p>
                            <w:p w14:paraId="4FA275BA" w14:textId="77777777" w:rsidR="00394B71" w:rsidRPr="00394B71" w:rsidRDefault="00394B71" w:rsidP="00394B71">
                              <w:pPr>
                                <w:pStyle w:val="NormalSmall"/>
                                <w:tabs>
                                  <w:tab w:val="left" w:pos="3402"/>
                                </w:tabs>
                                <w:spacing w:after="0"/>
                              </w:pPr>
                              <w:r w:rsidRPr="00394B71">
                                <w:t>Tel: +1(408) 216 7010</w:t>
                              </w:r>
                              <w:r w:rsidRPr="00394B71">
                                <w:tab/>
                                <w:t>Pune 411016</w:t>
                              </w:r>
                            </w:p>
                            <w:p w14:paraId="268B3744" w14:textId="77777777" w:rsidR="00394B71" w:rsidRPr="00394B71" w:rsidRDefault="00394B71" w:rsidP="00394B71">
                              <w:pPr>
                                <w:pStyle w:val="NormalSmall"/>
                                <w:tabs>
                                  <w:tab w:val="left" w:pos="3402"/>
                                </w:tabs>
                                <w:spacing w:after="0"/>
                              </w:pPr>
                              <w:r w:rsidRPr="00394B71">
                                <w:t>Fax: +1(408) 451 9177</w:t>
                              </w:r>
                              <w:r w:rsidRPr="00394B71">
                                <w:tab/>
                                <w:t>Tel: +91(20) 6703 0000</w:t>
                              </w:r>
                            </w:p>
                            <w:p w14:paraId="45D3E53F" w14:textId="77777777" w:rsidR="00394B71" w:rsidRPr="00394B71" w:rsidRDefault="00394B71" w:rsidP="00394B71">
                              <w:pPr>
                                <w:pStyle w:val="NormalSmall"/>
                                <w:tabs>
                                  <w:tab w:val="left" w:pos="3402"/>
                                </w:tabs>
                                <w:spacing w:after="0"/>
                              </w:pPr>
                              <w:r w:rsidRPr="00394B71">
                                <w:t>Email: Info@persistent.com</w:t>
                              </w:r>
                              <w:r w:rsidRPr="00394B71">
                                <w:tab/>
                                <w:t>Fax: +91(20) 6703 0008</w:t>
                              </w:r>
                              <w:r w:rsidRPr="00394B71">
                                <w:rPr>
                                  <w:rStyle w:val="Hyperlink"/>
                                  <w:color w:val="7A787F" w:themeColor="accent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6"/>
                        <wpg:cNvGrpSpPr/>
                        <wpg:grpSpPr>
                          <a:xfrm>
                            <a:off x="5222738" y="1901727"/>
                            <a:ext cx="804545" cy="741045"/>
                            <a:chOff x="0" y="0"/>
                            <a:chExt cx="1857509" cy="1709991"/>
                          </a:xfrm>
                        </wpg:grpSpPr>
                        <wps:wsp>
                          <wps:cNvPr id="28" name="Graphic 6"/>
                          <wps:cNvSpPr/>
                          <wps:spPr>
                            <a:xfrm>
                              <a:off x="340097" y="0"/>
                              <a:ext cx="1185839" cy="1256530"/>
                            </a:xfrm>
                            <a:custGeom>
                              <a:avLst/>
                              <a:gdLst>
                                <a:gd name="connsiteX0" fmla="*/ 1169730 w 1185839"/>
                                <a:gd name="connsiteY0" fmla="*/ 208605 h 1256530"/>
                                <a:gd name="connsiteX1" fmla="*/ 1106417 w 1185839"/>
                                <a:gd name="connsiteY1" fmla="*/ 99168 h 1256530"/>
                                <a:gd name="connsiteX2" fmla="*/ 1005757 w 1185839"/>
                                <a:gd name="connsiteY2" fmla="*/ 25743 h 1256530"/>
                                <a:gd name="connsiteX3" fmla="*/ 765803 w 1185839"/>
                                <a:gd name="connsiteY3" fmla="*/ 25600 h 1256530"/>
                                <a:gd name="connsiteX4" fmla="*/ 604084 w 1185839"/>
                                <a:gd name="connsiteY4" fmla="*/ 204330 h 1256530"/>
                                <a:gd name="connsiteX5" fmla="*/ 589910 w 1185839"/>
                                <a:gd name="connsiteY5" fmla="*/ 264899 h 1256530"/>
                                <a:gd name="connsiteX6" fmla="*/ 587406 w 1185839"/>
                                <a:gd name="connsiteY6" fmla="*/ 325998 h 1256530"/>
                                <a:gd name="connsiteX7" fmla="*/ 588467 w 1185839"/>
                                <a:gd name="connsiteY7" fmla="*/ 443697 h 1256530"/>
                                <a:gd name="connsiteX8" fmla="*/ 590255 w 1185839"/>
                                <a:gd name="connsiteY8" fmla="*/ 679107 h 1256530"/>
                                <a:gd name="connsiteX9" fmla="*/ 590894 w 1185839"/>
                                <a:gd name="connsiteY9" fmla="*/ 796807 h 1256530"/>
                                <a:gd name="connsiteX10" fmla="*/ 591059 w 1185839"/>
                                <a:gd name="connsiteY10" fmla="*/ 855657 h 1256530"/>
                                <a:gd name="connsiteX11" fmla="*/ 591440 w 1185839"/>
                                <a:gd name="connsiteY11" fmla="*/ 884920 h 1256530"/>
                                <a:gd name="connsiteX12" fmla="*/ 590719 w 1185839"/>
                                <a:gd name="connsiteY12" fmla="*/ 913310 h 1256530"/>
                                <a:gd name="connsiteX13" fmla="*/ 583428 w 1185839"/>
                                <a:gd name="connsiteY13" fmla="*/ 969943 h 1256530"/>
                                <a:gd name="connsiteX14" fmla="*/ 565456 w 1185839"/>
                                <a:gd name="connsiteY14" fmla="*/ 1024617 h 1256530"/>
                                <a:gd name="connsiteX15" fmla="*/ 498739 w 1185839"/>
                                <a:gd name="connsiteY15" fmla="*/ 1118403 h 1256530"/>
                                <a:gd name="connsiteX16" fmla="*/ 287796 w 1185839"/>
                                <a:gd name="connsiteY16" fmla="*/ 1192525 h 1256530"/>
                                <a:gd name="connsiteX17" fmla="*/ 178334 w 1185839"/>
                                <a:gd name="connsiteY17" fmla="*/ 1160849 h 1256530"/>
                                <a:gd name="connsiteX18" fmla="*/ 90949 w 1185839"/>
                                <a:gd name="connsiteY18" fmla="*/ 1086159 h 1256530"/>
                                <a:gd name="connsiteX19" fmla="*/ 59576 w 1185839"/>
                                <a:gd name="connsiteY19" fmla="*/ 1037149 h 1256530"/>
                                <a:gd name="connsiteX20" fmla="*/ 37782 w 1185839"/>
                                <a:gd name="connsiteY20" fmla="*/ 983043 h 1256530"/>
                                <a:gd name="connsiteX21" fmla="*/ 28977 w 1185839"/>
                                <a:gd name="connsiteY21" fmla="*/ 868116 h 1256530"/>
                                <a:gd name="connsiteX22" fmla="*/ 42104 w 1185839"/>
                                <a:gd name="connsiteY22" fmla="*/ 812426 h 1256530"/>
                                <a:gd name="connsiteX23" fmla="*/ 64682 w 1185839"/>
                                <a:gd name="connsiteY23" fmla="*/ 761033 h 1256530"/>
                                <a:gd name="connsiteX24" fmla="*/ 95009 w 1185839"/>
                                <a:gd name="connsiteY24" fmla="*/ 715966 h 1256530"/>
                                <a:gd name="connsiteX25" fmla="*/ 132014 w 1185839"/>
                                <a:gd name="connsiteY25" fmla="*/ 678763 h 1256530"/>
                                <a:gd name="connsiteX26" fmla="*/ 327830 w 1185839"/>
                                <a:gd name="connsiteY26" fmla="*/ 615235 h 1256530"/>
                                <a:gd name="connsiteX27" fmla="*/ 551705 w 1185839"/>
                                <a:gd name="connsiteY27" fmla="*/ 616034 h 1256530"/>
                                <a:gd name="connsiteX28" fmla="*/ 551133 w 1185839"/>
                                <a:gd name="connsiteY28" fmla="*/ 535637 h 1256530"/>
                                <a:gd name="connsiteX29" fmla="*/ 328216 w 1185839"/>
                                <a:gd name="connsiteY29" fmla="*/ 547953 h 1256530"/>
                                <a:gd name="connsiteX30" fmla="*/ 207414 w 1185839"/>
                                <a:gd name="connsiteY30" fmla="*/ 577741 h 1256530"/>
                                <a:gd name="connsiteX31" fmla="*/ 152535 w 1185839"/>
                                <a:gd name="connsiteY31" fmla="*/ 607544 h 1256530"/>
                                <a:gd name="connsiteX32" fmla="*/ 104279 w 1185839"/>
                                <a:gd name="connsiteY32" fmla="*/ 646499 h 1256530"/>
                                <a:gd name="connsiteX33" fmla="*/ 64749 w 1185839"/>
                                <a:gd name="connsiteY33" fmla="*/ 693842 h 1256530"/>
                                <a:gd name="connsiteX34" fmla="*/ 34629 w 1185839"/>
                                <a:gd name="connsiteY34" fmla="*/ 747458 h 1256530"/>
                                <a:gd name="connsiteX35" fmla="*/ 1885 w 1185839"/>
                                <a:gd name="connsiteY35" fmla="*/ 866152 h 1256530"/>
                                <a:gd name="connsiteX36" fmla="*/ 9970 w 1185839"/>
                                <a:gd name="connsiteY36" fmla="*/ 992430 h 1256530"/>
                                <a:gd name="connsiteX37" fmla="*/ 61509 w 1185839"/>
                                <a:gd name="connsiteY37" fmla="*/ 1110646 h 1256530"/>
                                <a:gd name="connsiteX38" fmla="*/ 156091 w 1185839"/>
                                <a:gd name="connsiteY38" fmla="*/ 1204289 h 1256530"/>
                                <a:gd name="connsiteX39" fmla="*/ 283514 w 1185839"/>
                                <a:gd name="connsiteY39" fmla="*/ 1252466 h 1256530"/>
                                <a:gd name="connsiteX40" fmla="*/ 300480 w 1185839"/>
                                <a:gd name="connsiteY40" fmla="*/ 1254654 h 1256530"/>
                                <a:gd name="connsiteX41" fmla="*/ 317762 w 1185839"/>
                                <a:gd name="connsiteY41" fmla="*/ 1256075 h 1256530"/>
                                <a:gd name="connsiteX42" fmla="*/ 335465 w 1185839"/>
                                <a:gd name="connsiteY42" fmla="*/ 1256492 h 1256530"/>
                                <a:gd name="connsiteX43" fmla="*/ 353174 w 1185839"/>
                                <a:gd name="connsiteY43" fmla="*/ 1255942 h 1256530"/>
                                <a:gd name="connsiteX44" fmla="*/ 423035 w 1185839"/>
                                <a:gd name="connsiteY44" fmla="*/ 1243941 h 1256530"/>
                                <a:gd name="connsiteX45" fmla="*/ 489233 w 1185839"/>
                                <a:gd name="connsiteY45" fmla="*/ 1217560 h 1256530"/>
                                <a:gd name="connsiteX46" fmla="*/ 549186 w 1185839"/>
                                <a:gd name="connsiteY46" fmla="*/ 1177814 h 1256530"/>
                                <a:gd name="connsiteX47" fmla="*/ 639569 w 1185839"/>
                                <a:gd name="connsiteY47" fmla="*/ 1063890 h 1256530"/>
                                <a:gd name="connsiteX48" fmla="*/ 647655 w 1185839"/>
                                <a:gd name="connsiteY48" fmla="*/ 1047275 h 1256530"/>
                                <a:gd name="connsiteX49" fmla="*/ 654809 w 1185839"/>
                                <a:gd name="connsiteY49" fmla="*/ 1030216 h 1256530"/>
                                <a:gd name="connsiteX50" fmla="*/ 666391 w 1185839"/>
                                <a:gd name="connsiteY50" fmla="*/ 995073 h 1256530"/>
                                <a:gd name="connsiteX51" fmla="*/ 679574 w 1185839"/>
                                <a:gd name="connsiteY51" fmla="*/ 922646 h 1256530"/>
                                <a:gd name="connsiteX52" fmla="*/ 682088 w 1185839"/>
                                <a:gd name="connsiteY52" fmla="*/ 886180 h 1256530"/>
                                <a:gd name="connsiteX53" fmla="*/ 682688 w 1185839"/>
                                <a:gd name="connsiteY53" fmla="*/ 870376 h 1256530"/>
                                <a:gd name="connsiteX54" fmla="*/ 683431 w 1185839"/>
                                <a:gd name="connsiteY54" fmla="*/ 855657 h 1256530"/>
                                <a:gd name="connsiteX55" fmla="*/ 686184 w 1185839"/>
                                <a:gd name="connsiteY55" fmla="*/ 796807 h 1256530"/>
                                <a:gd name="connsiteX56" fmla="*/ 688803 w 1185839"/>
                                <a:gd name="connsiteY56" fmla="*/ 679107 h 1256530"/>
                                <a:gd name="connsiteX57" fmla="*/ 693813 w 1185839"/>
                                <a:gd name="connsiteY57" fmla="*/ 443697 h 1256530"/>
                                <a:gd name="connsiteX58" fmla="*/ 696233 w 1185839"/>
                                <a:gd name="connsiteY58" fmla="*/ 325998 h 1256530"/>
                                <a:gd name="connsiteX59" fmla="*/ 696480 w 1185839"/>
                                <a:gd name="connsiteY59" fmla="*/ 311285 h 1256530"/>
                                <a:gd name="connsiteX60" fmla="*/ 696557 w 1185839"/>
                                <a:gd name="connsiteY60" fmla="*/ 307765 h 1256530"/>
                                <a:gd name="connsiteX61" fmla="*/ 696699 w 1185839"/>
                                <a:gd name="connsiteY61" fmla="*/ 305304 h 1256530"/>
                                <a:gd name="connsiteX62" fmla="*/ 696947 w 1185839"/>
                                <a:gd name="connsiteY62" fmla="*/ 300377 h 1256530"/>
                                <a:gd name="connsiteX63" fmla="*/ 699157 w 1185839"/>
                                <a:gd name="connsiteY63" fmla="*/ 280931 h 1256530"/>
                                <a:gd name="connsiteX64" fmla="*/ 708749 w 1185839"/>
                                <a:gd name="connsiteY64" fmla="*/ 243443 h 1256530"/>
                                <a:gd name="connsiteX65" fmla="*/ 748535 w 1185839"/>
                                <a:gd name="connsiteY65" fmla="*/ 177919 h 1256530"/>
                                <a:gd name="connsiteX66" fmla="*/ 810018 w 1185839"/>
                                <a:gd name="connsiteY66" fmla="*/ 133105 h 1256530"/>
                                <a:gd name="connsiteX67" fmla="*/ 884104 w 1185839"/>
                                <a:gd name="connsiteY67" fmla="*/ 117471 h 1256530"/>
                                <a:gd name="connsiteX68" fmla="*/ 958951 w 1185839"/>
                                <a:gd name="connsiteY68" fmla="*/ 132243 h 1256530"/>
                                <a:gd name="connsiteX69" fmla="*/ 1022597 w 1185839"/>
                                <a:gd name="connsiteY69" fmla="*/ 177183 h 1256530"/>
                                <a:gd name="connsiteX70" fmla="*/ 1064326 w 1185839"/>
                                <a:gd name="connsiteY70" fmla="*/ 245014 h 1256530"/>
                                <a:gd name="connsiteX71" fmla="*/ 1076490 w 1185839"/>
                                <a:gd name="connsiteY71" fmla="*/ 325602 h 1256530"/>
                                <a:gd name="connsiteX72" fmla="*/ 1056506 w 1185839"/>
                                <a:gd name="connsiteY72" fmla="*/ 405633 h 1256530"/>
                                <a:gd name="connsiteX73" fmla="*/ 1005710 w 1185839"/>
                                <a:gd name="connsiteY73" fmla="*/ 471775 h 1256530"/>
                                <a:gd name="connsiteX74" fmla="*/ 932348 w 1185839"/>
                                <a:gd name="connsiteY74" fmla="*/ 511175 h 1256530"/>
                                <a:gd name="connsiteX75" fmla="*/ 890990 w 1185839"/>
                                <a:gd name="connsiteY75" fmla="*/ 519008 h 1256530"/>
                                <a:gd name="connsiteX76" fmla="*/ 885685 w 1185839"/>
                                <a:gd name="connsiteY76" fmla="*/ 519341 h 1256530"/>
                                <a:gd name="connsiteX77" fmla="*/ 879856 w 1185839"/>
                                <a:gd name="connsiteY77" fmla="*/ 519664 h 1256530"/>
                                <a:gd name="connsiteX78" fmla="*/ 865540 w 1185839"/>
                                <a:gd name="connsiteY78" fmla="*/ 520061 h 1256530"/>
                                <a:gd name="connsiteX79" fmla="*/ 836888 w 1185839"/>
                                <a:gd name="connsiteY79" fmla="*/ 520844 h 1256530"/>
                                <a:gd name="connsiteX80" fmla="*/ 730189 w 1185839"/>
                                <a:gd name="connsiteY80" fmla="*/ 523771 h 1256530"/>
                                <a:gd name="connsiteX81" fmla="*/ 728218 w 1185839"/>
                                <a:gd name="connsiteY81" fmla="*/ 616204 h 1256530"/>
                                <a:gd name="connsiteX82" fmla="*/ 836888 w 1185839"/>
                                <a:gd name="connsiteY82" fmla="*/ 617675 h 1256530"/>
                                <a:gd name="connsiteX83" fmla="*/ 865540 w 1185839"/>
                                <a:gd name="connsiteY83" fmla="*/ 618061 h 1256530"/>
                                <a:gd name="connsiteX84" fmla="*/ 879856 w 1185839"/>
                                <a:gd name="connsiteY84" fmla="*/ 618257 h 1256530"/>
                                <a:gd name="connsiteX85" fmla="*/ 895201 w 1185839"/>
                                <a:gd name="connsiteY85" fmla="*/ 618114 h 1256530"/>
                                <a:gd name="connsiteX86" fmla="*/ 956761 w 1185839"/>
                                <a:gd name="connsiteY86" fmla="*/ 609661 h 1256530"/>
                                <a:gd name="connsiteX87" fmla="*/ 1068946 w 1185839"/>
                                <a:gd name="connsiteY87" fmla="*/ 555083 h 1256530"/>
                                <a:gd name="connsiteX88" fmla="*/ 1149442 w 1185839"/>
                                <a:gd name="connsiteY88" fmla="*/ 457649 h 1256530"/>
                                <a:gd name="connsiteX89" fmla="*/ 1169730 w 1185839"/>
                                <a:gd name="connsiteY89" fmla="*/ 208605 h 1256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</a:cxnLst>
                              <a:rect l="l" t="t" r="r" b="b"/>
                              <a:pathLst>
                                <a:path w="1185839" h="1256530">
                                  <a:moveTo>
                                    <a:pt x="1169730" y="208605"/>
                                  </a:moveTo>
                                  <a:cubicBezTo>
                                    <a:pt x="1156309" y="168101"/>
                                    <a:pt x="1134783" y="130374"/>
                                    <a:pt x="1106417" y="99168"/>
                                  </a:cubicBezTo>
                                  <a:cubicBezTo>
                                    <a:pt x="1078157" y="67894"/>
                                    <a:pt x="1043657" y="42759"/>
                                    <a:pt x="1005757" y="25743"/>
                                  </a:cubicBezTo>
                                  <a:cubicBezTo>
                                    <a:pt x="929891" y="-8697"/>
                                    <a:pt x="840860" y="-8417"/>
                                    <a:pt x="765803" y="25600"/>
                                  </a:cubicBezTo>
                                  <a:cubicBezTo>
                                    <a:pt x="690537" y="59235"/>
                                    <a:pt x="631091" y="125727"/>
                                    <a:pt x="604084" y="204330"/>
                                  </a:cubicBezTo>
                                  <a:cubicBezTo>
                                    <a:pt x="597335" y="223965"/>
                                    <a:pt x="592579" y="244305"/>
                                    <a:pt x="589910" y="264899"/>
                                  </a:cubicBezTo>
                                  <a:cubicBezTo>
                                    <a:pt x="587055" y="285292"/>
                                    <a:pt x="587071" y="306918"/>
                                    <a:pt x="587406" y="325998"/>
                                  </a:cubicBezTo>
                                  <a:lnTo>
                                    <a:pt x="588467" y="443697"/>
                                  </a:lnTo>
                                  <a:lnTo>
                                    <a:pt x="590255" y="679107"/>
                                  </a:lnTo>
                                  <a:lnTo>
                                    <a:pt x="590894" y="796807"/>
                                  </a:lnTo>
                                  <a:cubicBezTo>
                                    <a:pt x="590971" y="816427"/>
                                    <a:pt x="590755" y="836041"/>
                                    <a:pt x="591059" y="855657"/>
                                  </a:cubicBezTo>
                                  <a:cubicBezTo>
                                    <a:pt x="591167" y="865395"/>
                                    <a:pt x="591502" y="875441"/>
                                    <a:pt x="591440" y="884920"/>
                                  </a:cubicBezTo>
                                  <a:cubicBezTo>
                                    <a:pt x="591564" y="894394"/>
                                    <a:pt x="590904" y="903815"/>
                                    <a:pt x="590719" y="913310"/>
                                  </a:cubicBezTo>
                                  <a:cubicBezTo>
                                    <a:pt x="589508" y="932205"/>
                                    <a:pt x="587411" y="951197"/>
                                    <a:pt x="583428" y="969943"/>
                                  </a:cubicBezTo>
                                  <a:cubicBezTo>
                                    <a:pt x="579569" y="988727"/>
                                    <a:pt x="573371" y="1007075"/>
                                    <a:pt x="565456" y="1024617"/>
                                  </a:cubicBezTo>
                                  <a:cubicBezTo>
                                    <a:pt x="549552" y="1059665"/>
                                    <a:pt x="527076" y="1092099"/>
                                    <a:pt x="498739" y="1118403"/>
                                  </a:cubicBezTo>
                                  <a:cubicBezTo>
                                    <a:pt x="441908" y="1170672"/>
                                    <a:pt x="364107" y="1199165"/>
                                    <a:pt x="287796" y="1192525"/>
                                  </a:cubicBezTo>
                                  <a:cubicBezTo>
                                    <a:pt x="249694" y="1189939"/>
                                    <a:pt x="212123" y="1179093"/>
                                    <a:pt x="178334" y="1160849"/>
                                  </a:cubicBezTo>
                                  <a:cubicBezTo>
                                    <a:pt x="144472" y="1142662"/>
                                    <a:pt x="114671" y="1116822"/>
                                    <a:pt x="90949" y="1086159"/>
                                  </a:cubicBezTo>
                                  <a:cubicBezTo>
                                    <a:pt x="79032" y="1070862"/>
                                    <a:pt x="68542" y="1054418"/>
                                    <a:pt x="59576" y="1037149"/>
                                  </a:cubicBezTo>
                                  <a:cubicBezTo>
                                    <a:pt x="50606" y="1019900"/>
                                    <a:pt x="43032" y="1001827"/>
                                    <a:pt x="37782" y="983043"/>
                                  </a:cubicBezTo>
                                  <a:cubicBezTo>
                                    <a:pt x="26426" y="945733"/>
                                    <a:pt x="23809" y="905969"/>
                                    <a:pt x="28977" y="868116"/>
                                  </a:cubicBezTo>
                                  <a:cubicBezTo>
                                    <a:pt x="31811" y="849152"/>
                                    <a:pt x="36221" y="830447"/>
                                    <a:pt x="42104" y="812426"/>
                                  </a:cubicBezTo>
                                  <a:cubicBezTo>
                                    <a:pt x="48237" y="794467"/>
                                    <a:pt x="55820" y="777224"/>
                                    <a:pt x="64682" y="761033"/>
                                  </a:cubicBezTo>
                                  <a:cubicBezTo>
                                    <a:pt x="73416" y="744774"/>
                                    <a:pt x="83756" y="729748"/>
                                    <a:pt x="95009" y="715966"/>
                                  </a:cubicBezTo>
                                  <a:cubicBezTo>
                                    <a:pt x="106076" y="702051"/>
                                    <a:pt x="118411" y="689465"/>
                                    <a:pt x="132014" y="678763"/>
                                  </a:cubicBezTo>
                                  <a:cubicBezTo>
                                    <a:pt x="185191" y="634521"/>
                                    <a:pt x="255732" y="615500"/>
                                    <a:pt x="327830" y="615235"/>
                                  </a:cubicBezTo>
                                  <a:cubicBezTo>
                                    <a:pt x="402451" y="615345"/>
                                    <a:pt x="477068" y="616474"/>
                                    <a:pt x="551705" y="616034"/>
                                  </a:cubicBezTo>
                                  <a:lnTo>
                                    <a:pt x="551133" y="535637"/>
                                  </a:lnTo>
                                  <a:cubicBezTo>
                                    <a:pt x="476836" y="537267"/>
                                    <a:pt x="402503" y="542381"/>
                                    <a:pt x="328216" y="547953"/>
                                  </a:cubicBezTo>
                                  <a:cubicBezTo>
                                    <a:pt x="286791" y="551092"/>
                                    <a:pt x="245866" y="561324"/>
                                    <a:pt x="207414" y="577741"/>
                                  </a:cubicBezTo>
                                  <a:cubicBezTo>
                                    <a:pt x="188159" y="585818"/>
                                    <a:pt x="169878" y="596165"/>
                                    <a:pt x="152535" y="607544"/>
                                  </a:cubicBezTo>
                                  <a:cubicBezTo>
                                    <a:pt x="135275" y="619088"/>
                                    <a:pt x="118875" y="631870"/>
                                    <a:pt x="104279" y="646499"/>
                                  </a:cubicBezTo>
                                  <a:cubicBezTo>
                                    <a:pt x="89408" y="660816"/>
                                    <a:pt x="76368" y="676922"/>
                                    <a:pt x="64749" y="693842"/>
                                  </a:cubicBezTo>
                                  <a:cubicBezTo>
                                    <a:pt x="53079" y="710747"/>
                                    <a:pt x="42883" y="728663"/>
                                    <a:pt x="34629" y="747458"/>
                                  </a:cubicBezTo>
                                  <a:cubicBezTo>
                                    <a:pt x="17394" y="784771"/>
                                    <a:pt x="6352" y="824715"/>
                                    <a:pt x="1885" y="866152"/>
                                  </a:cubicBezTo>
                                  <a:cubicBezTo>
                                    <a:pt x="-2236" y="907975"/>
                                    <a:pt x="375" y="950837"/>
                                    <a:pt x="9970" y="992430"/>
                                  </a:cubicBezTo>
                                  <a:cubicBezTo>
                                    <a:pt x="19728" y="1034014"/>
                                    <a:pt x="37040" y="1074243"/>
                                    <a:pt x="61509" y="1110646"/>
                                  </a:cubicBezTo>
                                  <a:cubicBezTo>
                                    <a:pt x="86039" y="1146906"/>
                                    <a:pt x="117942" y="1179481"/>
                                    <a:pt x="156091" y="1204289"/>
                                  </a:cubicBezTo>
                                  <a:cubicBezTo>
                                    <a:pt x="194177" y="1229060"/>
                                    <a:pt x="238338" y="1245712"/>
                                    <a:pt x="283514" y="1252466"/>
                                  </a:cubicBezTo>
                                  <a:cubicBezTo>
                                    <a:pt x="289171" y="1253508"/>
                                    <a:pt x="294813" y="1254048"/>
                                    <a:pt x="300480" y="1254654"/>
                                  </a:cubicBezTo>
                                  <a:cubicBezTo>
                                    <a:pt x="306133" y="1255279"/>
                                    <a:pt x="311806" y="1255895"/>
                                    <a:pt x="317762" y="1256075"/>
                                  </a:cubicBezTo>
                                  <a:cubicBezTo>
                                    <a:pt x="323666" y="1256397"/>
                                    <a:pt x="329571" y="1256624"/>
                                    <a:pt x="335465" y="1256492"/>
                                  </a:cubicBezTo>
                                  <a:cubicBezTo>
                                    <a:pt x="341380" y="1256530"/>
                                    <a:pt x="347290" y="1256369"/>
                                    <a:pt x="353174" y="1255942"/>
                                  </a:cubicBezTo>
                                  <a:cubicBezTo>
                                    <a:pt x="376793" y="1254645"/>
                                    <a:pt x="400261" y="1250553"/>
                                    <a:pt x="423035" y="1243941"/>
                                  </a:cubicBezTo>
                                  <a:cubicBezTo>
                                    <a:pt x="445824" y="1237405"/>
                                    <a:pt x="468015" y="1228539"/>
                                    <a:pt x="489233" y="1217560"/>
                                  </a:cubicBezTo>
                                  <a:cubicBezTo>
                                    <a:pt x="510476" y="1206582"/>
                                    <a:pt x="530421" y="1193008"/>
                                    <a:pt x="549186" y="1177814"/>
                                  </a:cubicBezTo>
                                  <a:cubicBezTo>
                                    <a:pt x="586334" y="1146896"/>
                                    <a:pt x="616899" y="1107567"/>
                                    <a:pt x="639569" y="1063890"/>
                                  </a:cubicBezTo>
                                  <a:cubicBezTo>
                                    <a:pt x="642493" y="1058472"/>
                                    <a:pt x="645150" y="1052911"/>
                                    <a:pt x="647655" y="1047275"/>
                                  </a:cubicBezTo>
                                  <a:cubicBezTo>
                                    <a:pt x="650265" y="1041687"/>
                                    <a:pt x="652618" y="1035994"/>
                                    <a:pt x="654809" y="1030216"/>
                                  </a:cubicBezTo>
                                  <a:cubicBezTo>
                                    <a:pt x="659476" y="1018801"/>
                                    <a:pt x="663257" y="1006999"/>
                                    <a:pt x="666391" y="995073"/>
                                  </a:cubicBezTo>
                                  <a:cubicBezTo>
                                    <a:pt x="672849" y="971260"/>
                                    <a:pt x="676878" y="946930"/>
                                    <a:pt x="679574" y="922646"/>
                                  </a:cubicBezTo>
                                  <a:cubicBezTo>
                                    <a:pt x="680517" y="910473"/>
                                    <a:pt x="681745" y="898332"/>
                                    <a:pt x="682088" y="886180"/>
                                  </a:cubicBezTo>
                                  <a:lnTo>
                                    <a:pt x="682688" y="870376"/>
                                  </a:lnTo>
                                  <a:lnTo>
                                    <a:pt x="683431" y="855657"/>
                                  </a:lnTo>
                                  <a:lnTo>
                                    <a:pt x="686184" y="796807"/>
                                  </a:lnTo>
                                  <a:lnTo>
                                    <a:pt x="688803" y="679107"/>
                                  </a:lnTo>
                                  <a:lnTo>
                                    <a:pt x="693813" y="443697"/>
                                  </a:lnTo>
                                  <a:lnTo>
                                    <a:pt x="696233" y="325998"/>
                                  </a:lnTo>
                                  <a:lnTo>
                                    <a:pt x="696480" y="311285"/>
                                  </a:lnTo>
                                  <a:lnTo>
                                    <a:pt x="696557" y="307765"/>
                                  </a:lnTo>
                                  <a:lnTo>
                                    <a:pt x="696699" y="305304"/>
                                  </a:lnTo>
                                  <a:lnTo>
                                    <a:pt x="696947" y="300377"/>
                                  </a:lnTo>
                                  <a:cubicBezTo>
                                    <a:pt x="697366" y="293829"/>
                                    <a:pt x="698119" y="287341"/>
                                    <a:pt x="699157" y="280931"/>
                                  </a:cubicBezTo>
                                  <a:cubicBezTo>
                                    <a:pt x="701329" y="268133"/>
                                    <a:pt x="704300" y="255536"/>
                                    <a:pt x="708749" y="243443"/>
                                  </a:cubicBezTo>
                                  <a:cubicBezTo>
                                    <a:pt x="717578" y="219233"/>
                                    <a:pt x="731456" y="197068"/>
                                    <a:pt x="748535" y="177919"/>
                                  </a:cubicBezTo>
                                  <a:cubicBezTo>
                                    <a:pt x="765784" y="158886"/>
                                    <a:pt x="786863" y="143473"/>
                                    <a:pt x="810018" y="133105"/>
                                  </a:cubicBezTo>
                                  <a:cubicBezTo>
                                    <a:pt x="833212" y="122763"/>
                                    <a:pt x="858386" y="117518"/>
                                    <a:pt x="884104" y="117471"/>
                                  </a:cubicBezTo>
                                  <a:cubicBezTo>
                                    <a:pt x="909793" y="117042"/>
                                    <a:pt x="935244" y="122038"/>
                                    <a:pt x="958951" y="132243"/>
                                  </a:cubicBezTo>
                                  <a:cubicBezTo>
                                    <a:pt x="982630" y="142420"/>
                                    <a:pt x="1004528" y="157791"/>
                                    <a:pt x="1022597" y="177183"/>
                                  </a:cubicBezTo>
                                  <a:cubicBezTo>
                                    <a:pt x="1040533" y="196676"/>
                                    <a:pt x="1055059" y="219694"/>
                                    <a:pt x="1064326" y="245014"/>
                                  </a:cubicBezTo>
                                  <a:cubicBezTo>
                                    <a:pt x="1073651" y="270250"/>
                                    <a:pt x="1077842" y="297883"/>
                                    <a:pt x="1076490" y="325602"/>
                                  </a:cubicBezTo>
                                  <a:cubicBezTo>
                                    <a:pt x="1075261" y="353171"/>
                                    <a:pt x="1068584" y="380492"/>
                                    <a:pt x="1056506" y="405633"/>
                                  </a:cubicBezTo>
                                  <a:cubicBezTo>
                                    <a:pt x="1044352" y="430645"/>
                                    <a:pt x="1027207" y="453712"/>
                                    <a:pt x="1005710" y="471775"/>
                                  </a:cubicBezTo>
                                  <a:cubicBezTo>
                                    <a:pt x="984288" y="489866"/>
                                    <a:pt x="959209" y="503468"/>
                                    <a:pt x="932348" y="511175"/>
                                  </a:cubicBezTo>
                                  <a:cubicBezTo>
                                    <a:pt x="918946" y="515149"/>
                                    <a:pt x="905106" y="517849"/>
                                    <a:pt x="890990" y="519008"/>
                                  </a:cubicBezTo>
                                  <a:lnTo>
                                    <a:pt x="885685" y="519341"/>
                                  </a:lnTo>
                                  <a:cubicBezTo>
                                    <a:pt x="883752" y="519441"/>
                                    <a:pt x="882542" y="519633"/>
                                    <a:pt x="879856" y="519664"/>
                                  </a:cubicBezTo>
                                  <a:lnTo>
                                    <a:pt x="865540" y="520061"/>
                                  </a:lnTo>
                                  <a:lnTo>
                                    <a:pt x="836888" y="520844"/>
                                  </a:lnTo>
                                  <a:lnTo>
                                    <a:pt x="730189" y="523771"/>
                                  </a:lnTo>
                                  <a:lnTo>
                                    <a:pt x="728218" y="616204"/>
                                  </a:lnTo>
                                  <a:lnTo>
                                    <a:pt x="836888" y="617675"/>
                                  </a:lnTo>
                                  <a:lnTo>
                                    <a:pt x="865540" y="618061"/>
                                  </a:lnTo>
                                  <a:lnTo>
                                    <a:pt x="879856" y="618257"/>
                                  </a:lnTo>
                                  <a:lnTo>
                                    <a:pt x="895201" y="618114"/>
                                  </a:lnTo>
                                  <a:cubicBezTo>
                                    <a:pt x="915889" y="617468"/>
                                    <a:pt x="936558" y="614615"/>
                                    <a:pt x="956761" y="609661"/>
                                  </a:cubicBezTo>
                                  <a:cubicBezTo>
                                    <a:pt x="997261" y="599960"/>
                                    <a:pt x="1035828" y="581224"/>
                                    <a:pt x="1068946" y="555083"/>
                                  </a:cubicBezTo>
                                  <a:cubicBezTo>
                                    <a:pt x="1102217" y="529085"/>
                                    <a:pt x="1129458" y="495275"/>
                                    <a:pt x="1149442" y="457649"/>
                                  </a:cubicBezTo>
                                  <a:cubicBezTo>
                                    <a:pt x="1189523" y="382053"/>
                                    <a:pt x="1196829" y="289685"/>
                                    <a:pt x="1169730" y="208605"/>
                                  </a:cubicBezTo>
                                </a:path>
                              </a:pathLst>
                            </a:custGeom>
                            <a:solidFill>
                              <a:srgbClr val="FD5F07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" name="Graphic 6"/>
                          <wps:cNvSpPr/>
                          <wps:spPr>
                            <a:xfrm>
                              <a:off x="0" y="1398615"/>
                              <a:ext cx="1857509" cy="311376"/>
                            </a:xfrm>
                            <a:custGeom>
                              <a:avLst/>
                              <a:gdLst>
                                <a:gd name="connsiteX0" fmla="*/ 810565 w 1857509"/>
                                <a:gd name="connsiteY0" fmla="*/ 305863 h 311376"/>
                                <a:gd name="connsiteX1" fmla="*/ 872975 w 1857509"/>
                                <a:gd name="connsiteY1" fmla="*/ 305863 h 311376"/>
                                <a:gd name="connsiteX2" fmla="*/ 872975 w 1857509"/>
                                <a:gd name="connsiteY2" fmla="*/ 96590 h 311376"/>
                                <a:gd name="connsiteX3" fmla="*/ 810565 w 1857509"/>
                                <a:gd name="connsiteY3" fmla="*/ 96590 h 311376"/>
                                <a:gd name="connsiteX4" fmla="*/ 810565 w 1857509"/>
                                <a:gd name="connsiteY4" fmla="*/ 305863 h 311376"/>
                                <a:gd name="connsiteX5" fmla="*/ 841770 w 1857509"/>
                                <a:gd name="connsiteY5" fmla="*/ 72019 h 311376"/>
                                <a:gd name="connsiteX6" fmla="*/ 805437 w 1857509"/>
                                <a:gd name="connsiteY6" fmla="*/ 36005 h 311376"/>
                                <a:gd name="connsiteX7" fmla="*/ 841770 w 1857509"/>
                                <a:gd name="connsiteY7" fmla="*/ 0 h 311376"/>
                                <a:gd name="connsiteX8" fmla="*/ 878102 w 1857509"/>
                                <a:gd name="connsiteY8" fmla="*/ 36005 h 311376"/>
                                <a:gd name="connsiteX9" fmla="*/ 841770 w 1857509"/>
                                <a:gd name="connsiteY9" fmla="*/ 72019 h 311376"/>
                                <a:gd name="connsiteX10" fmla="*/ 103016 w 1857509"/>
                                <a:gd name="connsiteY10" fmla="*/ 144463 h 311376"/>
                                <a:gd name="connsiteX11" fmla="*/ 64121 w 1857509"/>
                                <a:gd name="connsiteY11" fmla="*/ 144463 h 311376"/>
                                <a:gd name="connsiteX12" fmla="*/ 64121 w 1857509"/>
                                <a:gd name="connsiteY12" fmla="*/ 66515 h 311376"/>
                                <a:gd name="connsiteX13" fmla="*/ 103016 w 1857509"/>
                                <a:gd name="connsiteY13" fmla="*/ 66515 h 311376"/>
                                <a:gd name="connsiteX14" fmla="*/ 147049 w 1857509"/>
                                <a:gd name="connsiteY14" fmla="*/ 105484 h 311376"/>
                                <a:gd name="connsiteX15" fmla="*/ 103016 w 1857509"/>
                                <a:gd name="connsiteY15" fmla="*/ 144463 h 311376"/>
                                <a:gd name="connsiteX16" fmla="*/ 211595 w 1857509"/>
                                <a:gd name="connsiteY16" fmla="*/ 105058 h 311376"/>
                                <a:gd name="connsiteX17" fmla="*/ 101740 w 1857509"/>
                                <a:gd name="connsiteY17" fmla="*/ 9321 h 311376"/>
                                <a:gd name="connsiteX18" fmla="*/ 0 w 1857509"/>
                                <a:gd name="connsiteY18" fmla="*/ 9321 h 311376"/>
                                <a:gd name="connsiteX19" fmla="*/ 0 w 1857509"/>
                                <a:gd name="connsiteY19" fmla="*/ 305863 h 311376"/>
                                <a:gd name="connsiteX20" fmla="*/ 64121 w 1857509"/>
                                <a:gd name="connsiteY20" fmla="*/ 305863 h 311376"/>
                                <a:gd name="connsiteX21" fmla="*/ 64121 w 1857509"/>
                                <a:gd name="connsiteY21" fmla="*/ 200805 h 311376"/>
                                <a:gd name="connsiteX22" fmla="*/ 101740 w 1857509"/>
                                <a:gd name="connsiteY22" fmla="*/ 200805 h 311376"/>
                                <a:gd name="connsiteX23" fmla="*/ 211595 w 1857509"/>
                                <a:gd name="connsiteY23" fmla="*/ 105058 h 311376"/>
                                <a:gd name="connsiteX24" fmla="*/ 327867 w 1857509"/>
                                <a:gd name="connsiteY24" fmla="*/ 139377 h 311376"/>
                                <a:gd name="connsiteX25" fmla="*/ 374887 w 1857509"/>
                                <a:gd name="connsiteY25" fmla="*/ 177929 h 311376"/>
                                <a:gd name="connsiteX26" fmla="*/ 280419 w 1857509"/>
                                <a:gd name="connsiteY26" fmla="*/ 177929 h 311376"/>
                                <a:gd name="connsiteX27" fmla="*/ 327867 w 1857509"/>
                                <a:gd name="connsiteY27" fmla="*/ 139377 h 311376"/>
                                <a:gd name="connsiteX28" fmla="*/ 330860 w 1857509"/>
                                <a:gd name="connsiteY28" fmla="*/ 311376 h 311376"/>
                                <a:gd name="connsiteX29" fmla="*/ 428749 w 1857509"/>
                                <a:gd name="connsiteY29" fmla="*/ 255877 h 311376"/>
                                <a:gd name="connsiteX30" fmla="*/ 376169 w 1857509"/>
                                <a:gd name="connsiteY30" fmla="*/ 235114 h 311376"/>
                                <a:gd name="connsiteX31" fmla="*/ 330860 w 1857509"/>
                                <a:gd name="connsiteY31" fmla="*/ 260538 h 311376"/>
                                <a:gd name="connsiteX32" fmla="*/ 279990 w 1857509"/>
                                <a:gd name="connsiteY32" fmla="*/ 218168 h 311376"/>
                                <a:gd name="connsiteX33" fmla="*/ 435158 w 1857509"/>
                                <a:gd name="connsiteY33" fmla="*/ 218168 h 311376"/>
                                <a:gd name="connsiteX34" fmla="*/ 436016 w 1857509"/>
                                <a:gd name="connsiteY34" fmla="*/ 202927 h 311376"/>
                                <a:gd name="connsiteX35" fmla="*/ 328296 w 1857509"/>
                                <a:gd name="connsiteY35" fmla="*/ 91077 h 311376"/>
                                <a:gd name="connsiteX36" fmla="*/ 218866 w 1857509"/>
                                <a:gd name="connsiteY36" fmla="*/ 201231 h 311376"/>
                                <a:gd name="connsiteX37" fmla="*/ 330860 w 1857509"/>
                                <a:gd name="connsiteY37" fmla="*/ 311376 h 311376"/>
                                <a:gd name="connsiteX38" fmla="*/ 599267 w 1857509"/>
                                <a:gd name="connsiteY38" fmla="*/ 156749 h 311376"/>
                                <a:gd name="connsiteX39" fmla="*/ 583447 w 1857509"/>
                                <a:gd name="connsiteY39" fmla="*/ 154210 h 311376"/>
                                <a:gd name="connsiteX40" fmla="*/ 528309 w 1857509"/>
                                <a:gd name="connsiteY40" fmla="*/ 220716 h 311376"/>
                                <a:gd name="connsiteX41" fmla="*/ 528309 w 1857509"/>
                                <a:gd name="connsiteY41" fmla="*/ 305863 h 311376"/>
                                <a:gd name="connsiteX42" fmla="*/ 466326 w 1857509"/>
                                <a:gd name="connsiteY42" fmla="*/ 305863 h 311376"/>
                                <a:gd name="connsiteX43" fmla="*/ 466326 w 1857509"/>
                                <a:gd name="connsiteY43" fmla="*/ 96590 h 311376"/>
                                <a:gd name="connsiteX44" fmla="*/ 527879 w 1857509"/>
                                <a:gd name="connsiteY44" fmla="*/ 96590 h 311376"/>
                                <a:gd name="connsiteX45" fmla="*/ 527879 w 1857509"/>
                                <a:gd name="connsiteY45" fmla="*/ 130908 h 311376"/>
                                <a:gd name="connsiteX46" fmla="*/ 588579 w 1857509"/>
                                <a:gd name="connsiteY46" fmla="*/ 91929 h 311376"/>
                                <a:gd name="connsiteX47" fmla="*/ 599267 w 1857509"/>
                                <a:gd name="connsiteY47" fmla="*/ 93199 h 311376"/>
                                <a:gd name="connsiteX48" fmla="*/ 599267 w 1857509"/>
                                <a:gd name="connsiteY48" fmla="*/ 156749 h 311376"/>
                                <a:gd name="connsiteX49" fmla="*/ 693952 w 1857509"/>
                                <a:gd name="connsiteY49" fmla="*/ 171147 h 311376"/>
                                <a:gd name="connsiteX50" fmla="*/ 676427 w 1857509"/>
                                <a:gd name="connsiteY50" fmla="*/ 155053 h 311376"/>
                                <a:gd name="connsiteX51" fmla="*/ 696087 w 1857509"/>
                                <a:gd name="connsiteY51" fmla="*/ 140646 h 311376"/>
                                <a:gd name="connsiteX52" fmla="*/ 729432 w 1857509"/>
                                <a:gd name="connsiteY52" fmla="*/ 166487 h 311376"/>
                                <a:gd name="connsiteX53" fmla="*/ 780296 w 1857509"/>
                                <a:gd name="connsiteY53" fmla="*/ 139803 h 311376"/>
                                <a:gd name="connsiteX54" fmla="*/ 696516 w 1857509"/>
                                <a:gd name="connsiteY54" fmla="*/ 91086 h 311376"/>
                                <a:gd name="connsiteX55" fmla="*/ 614869 w 1857509"/>
                                <a:gd name="connsiteY55" fmla="*/ 158861 h 311376"/>
                                <a:gd name="connsiteX56" fmla="*/ 675145 w 1857509"/>
                                <a:gd name="connsiteY56" fmla="*/ 223254 h 311376"/>
                                <a:gd name="connsiteX57" fmla="*/ 699937 w 1857509"/>
                                <a:gd name="connsiteY57" fmla="*/ 229184 h 311376"/>
                                <a:gd name="connsiteX58" fmla="*/ 719173 w 1857509"/>
                                <a:gd name="connsiteY58" fmla="*/ 244861 h 311376"/>
                                <a:gd name="connsiteX59" fmla="*/ 696945 w 1857509"/>
                                <a:gd name="connsiteY59" fmla="*/ 260955 h 311376"/>
                                <a:gd name="connsiteX60" fmla="*/ 657615 w 1857509"/>
                                <a:gd name="connsiteY60" fmla="*/ 232575 h 311376"/>
                                <a:gd name="connsiteX61" fmla="*/ 607174 w 1857509"/>
                                <a:gd name="connsiteY61" fmla="*/ 260112 h 311376"/>
                                <a:gd name="connsiteX62" fmla="*/ 696516 w 1857509"/>
                                <a:gd name="connsiteY62" fmla="*/ 311376 h 311376"/>
                                <a:gd name="connsiteX63" fmla="*/ 781578 w 1857509"/>
                                <a:gd name="connsiteY63" fmla="*/ 239784 h 311376"/>
                                <a:gd name="connsiteX64" fmla="*/ 720454 w 1857509"/>
                                <a:gd name="connsiteY64" fmla="*/ 177929 h 311376"/>
                                <a:gd name="connsiteX65" fmla="*/ 693952 w 1857509"/>
                                <a:gd name="connsiteY65" fmla="*/ 171147 h 311376"/>
                                <a:gd name="connsiteX66" fmla="*/ 984924 w 1857509"/>
                                <a:gd name="connsiteY66" fmla="*/ 171147 h 311376"/>
                                <a:gd name="connsiteX67" fmla="*/ 967398 w 1857509"/>
                                <a:gd name="connsiteY67" fmla="*/ 155053 h 311376"/>
                                <a:gd name="connsiteX68" fmla="*/ 987057 w 1857509"/>
                                <a:gd name="connsiteY68" fmla="*/ 140646 h 311376"/>
                                <a:gd name="connsiteX69" fmla="*/ 1020404 w 1857509"/>
                                <a:gd name="connsiteY69" fmla="*/ 166487 h 311376"/>
                                <a:gd name="connsiteX70" fmla="*/ 1071268 w 1857509"/>
                                <a:gd name="connsiteY70" fmla="*/ 139803 h 311376"/>
                                <a:gd name="connsiteX71" fmla="*/ 987486 w 1857509"/>
                                <a:gd name="connsiteY71" fmla="*/ 91086 h 311376"/>
                                <a:gd name="connsiteX72" fmla="*/ 905840 w 1857509"/>
                                <a:gd name="connsiteY72" fmla="*/ 158861 h 311376"/>
                                <a:gd name="connsiteX73" fmla="*/ 966112 w 1857509"/>
                                <a:gd name="connsiteY73" fmla="*/ 223254 h 311376"/>
                                <a:gd name="connsiteX74" fmla="*/ 990905 w 1857509"/>
                                <a:gd name="connsiteY74" fmla="*/ 229184 h 311376"/>
                                <a:gd name="connsiteX75" fmla="*/ 1010146 w 1857509"/>
                                <a:gd name="connsiteY75" fmla="*/ 244861 h 311376"/>
                                <a:gd name="connsiteX76" fmla="*/ 987915 w 1857509"/>
                                <a:gd name="connsiteY76" fmla="*/ 260955 h 311376"/>
                                <a:gd name="connsiteX77" fmla="*/ 948591 w 1857509"/>
                                <a:gd name="connsiteY77" fmla="*/ 232575 h 311376"/>
                                <a:gd name="connsiteX78" fmla="*/ 898149 w 1857509"/>
                                <a:gd name="connsiteY78" fmla="*/ 260112 h 311376"/>
                                <a:gd name="connsiteX79" fmla="*/ 987486 w 1857509"/>
                                <a:gd name="connsiteY79" fmla="*/ 311376 h 311376"/>
                                <a:gd name="connsiteX80" fmla="*/ 1072554 w 1857509"/>
                                <a:gd name="connsiteY80" fmla="*/ 239784 h 311376"/>
                                <a:gd name="connsiteX81" fmla="*/ 1011422 w 1857509"/>
                                <a:gd name="connsiteY81" fmla="*/ 177929 h 311376"/>
                                <a:gd name="connsiteX82" fmla="*/ 984924 w 1857509"/>
                                <a:gd name="connsiteY82" fmla="*/ 171147 h 311376"/>
                                <a:gd name="connsiteX83" fmla="*/ 1176300 w 1857509"/>
                                <a:gd name="connsiteY83" fmla="*/ 35162 h 311376"/>
                                <a:gd name="connsiteX84" fmla="*/ 1176300 w 1857509"/>
                                <a:gd name="connsiteY84" fmla="*/ 96590 h 311376"/>
                                <a:gd name="connsiteX85" fmla="*/ 1229735 w 1857509"/>
                                <a:gd name="connsiteY85" fmla="*/ 96590 h 311376"/>
                                <a:gd name="connsiteX86" fmla="*/ 1229735 w 1857509"/>
                                <a:gd name="connsiteY86" fmla="*/ 147428 h 311376"/>
                                <a:gd name="connsiteX87" fmla="*/ 1176300 w 1857509"/>
                                <a:gd name="connsiteY87" fmla="*/ 147428 h 311376"/>
                                <a:gd name="connsiteX88" fmla="*/ 1176300 w 1857509"/>
                                <a:gd name="connsiteY88" fmla="*/ 224107 h 311376"/>
                                <a:gd name="connsiteX89" fmla="*/ 1206656 w 1857509"/>
                                <a:gd name="connsiteY89" fmla="*/ 255451 h 311376"/>
                                <a:gd name="connsiteX90" fmla="*/ 1229735 w 1857509"/>
                                <a:gd name="connsiteY90" fmla="*/ 249095 h 311376"/>
                                <a:gd name="connsiteX91" fmla="*/ 1229735 w 1857509"/>
                                <a:gd name="connsiteY91" fmla="*/ 302482 h 311376"/>
                                <a:gd name="connsiteX92" fmla="*/ 1186139 w 1857509"/>
                                <a:gd name="connsiteY92" fmla="*/ 310950 h 311376"/>
                                <a:gd name="connsiteX93" fmla="*/ 1114321 w 1857509"/>
                                <a:gd name="connsiteY93" fmla="*/ 237236 h 311376"/>
                                <a:gd name="connsiteX94" fmla="*/ 1114321 w 1857509"/>
                                <a:gd name="connsiteY94" fmla="*/ 147428 h 311376"/>
                                <a:gd name="connsiteX95" fmla="*/ 1084393 w 1857509"/>
                                <a:gd name="connsiteY95" fmla="*/ 147428 h 311376"/>
                                <a:gd name="connsiteX96" fmla="*/ 1084393 w 1857509"/>
                                <a:gd name="connsiteY96" fmla="*/ 96590 h 311376"/>
                                <a:gd name="connsiteX97" fmla="*/ 1114321 w 1857509"/>
                                <a:gd name="connsiteY97" fmla="*/ 96590 h 311376"/>
                                <a:gd name="connsiteX98" fmla="*/ 1114321 w 1857509"/>
                                <a:gd name="connsiteY98" fmla="*/ 35162 h 311376"/>
                                <a:gd name="connsiteX99" fmla="*/ 1176300 w 1857509"/>
                                <a:gd name="connsiteY99" fmla="*/ 35162 h 311376"/>
                                <a:gd name="connsiteX100" fmla="*/ 1352551 w 1857509"/>
                                <a:gd name="connsiteY100" fmla="*/ 139377 h 311376"/>
                                <a:gd name="connsiteX101" fmla="*/ 1399566 w 1857509"/>
                                <a:gd name="connsiteY101" fmla="*/ 177929 h 311376"/>
                                <a:gd name="connsiteX102" fmla="*/ 1305097 w 1857509"/>
                                <a:gd name="connsiteY102" fmla="*/ 177929 h 311376"/>
                                <a:gd name="connsiteX103" fmla="*/ 1352551 w 1857509"/>
                                <a:gd name="connsiteY103" fmla="*/ 139377 h 311376"/>
                                <a:gd name="connsiteX104" fmla="*/ 1355541 w 1857509"/>
                                <a:gd name="connsiteY104" fmla="*/ 311376 h 311376"/>
                                <a:gd name="connsiteX105" fmla="*/ 1453430 w 1857509"/>
                                <a:gd name="connsiteY105" fmla="*/ 255877 h 311376"/>
                                <a:gd name="connsiteX106" fmla="*/ 1400852 w 1857509"/>
                                <a:gd name="connsiteY106" fmla="*/ 235114 h 311376"/>
                                <a:gd name="connsiteX107" fmla="*/ 1355541 w 1857509"/>
                                <a:gd name="connsiteY107" fmla="*/ 260538 h 311376"/>
                                <a:gd name="connsiteX108" fmla="*/ 1304669 w 1857509"/>
                                <a:gd name="connsiteY108" fmla="*/ 218168 h 311376"/>
                                <a:gd name="connsiteX109" fmla="*/ 1459840 w 1857509"/>
                                <a:gd name="connsiteY109" fmla="*/ 218168 h 311376"/>
                                <a:gd name="connsiteX110" fmla="*/ 1460688 w 1857509"/>
                                <a:gd name="connsiteY110" fmla="*/ 202927 h 311376"/>
                                <a:gd name="connsiteX111" fmla="*/ 1352979 w 1857509"/>
                                <a:gd name="connsiteY111" fmla="*/ 91077 h 311376"/>
                                <a:gd name="connsiteX112" fmla="*/ 1243547 w 1857509"/>
                                <a:gd name="connsiteY112" fmla="*/ 201231 h 311376"/>
                                <a:gd name="connsiteX113" fmla="*/ 1355541 w 1857509"/>
                                <a:gd name="connsiteY113" fmla="*/ 311376 h 311376"/>
                                <a:gd name="connsiteX114" fmla="*/ 1553414 w 1857509"/>
                                <a:gd name="connsiteY114" fmla="*/ 305863 h 311376"/>
                                <a:gd name="connsiteX115" fmla="*/ 1491006 w 1857509"/>
                                <a:gd name="connsiteY115" fmla="*/ 305863 h 311376"/>
                                <a:gd name="connsiteX116" fmla="*/ 1491006 w 1857509"/>
                                <a:gd name="connsiteY116" fmla="*/ 96590 h 311376"/>
                                <a:gd name="connsiteX117" fmla="*/ 1553414 w 1857509"/>
                                <a:gd name="connsiteY117" fmla="*/ 96590 h 311376"/>
                                <a:gd name="connsiteX118" fmla="*/ 1553414 w 1857509"/>
                                <a:gd name="connsiteY118" fmla="*/ 123283 h 311376"/>
                                <a:gd name="connsiteX119" fmla="*/ 1615822 w 1857509"/>
                                <a:gd name="connsiteY119" fmla="*/ 91086 h 311376"/>
                                <a:gd name="connsiteX120" fmla="*/ 1693631 w 1857509"/>
                                <a:gd name="connsiteY120" fmla="*/ 176660 h 311376"/>
                                <a:gd name="connsiteX121" fmla="*/ 1693631 w 1857509"/>
                                <a:gd name="connsiteY121" fmla="*/ 305863 h 311376"/>
                                <a:gd name="connsiteX122" fmla="*/ 1631214 w 1857509"/>
                                <a:gd name="connsiteY122" fmla="*/ 305863 h 311376"/>
                                <a:gd name="connsiteX123" fmla="*/ 1631214 w 1857509"/>
                                <a:gd name="connsiteY123" fmla="*/ 191058 h 311376"/>
                                <a:gd name="connsiteX124" fmla="*/ 1593171 w 1857509"/>
                                <a:gd name="connsiteY124" fmla="*/ 147845 h 311376"/>
                                <a:gd name="connsiteX125" fmla="*/ 1553414 w 1857509"/>
                                <a:gd name="connsiteY125" fmla="*/ 194875 h 311376"/>
                                <a:gd name="connsiteX126" fmla="*/ 1553414 w 1857509"/>
                                <a:gd name="connsiteY126" fmla="*/ 305863 h 311376"/>
                                <a:gd name="connsiteX127" fmla="*/ 1804083 w 1857509"/>
                                <a:gd name="connsiteY127" fmla="*/ 96590 h 311376"/>
                                <a:gd name="connsiteX128" fmla="*/ 1804083 w 1857509"/>
                                <a:gd name="connsiteY128" fmla="*/ 35162 h 311376"/>
                                <a:gd name="connsiteX129" fmla="*/ 1742095 w 1857509"/>
                                <a:gd name="connsiteY129" fmla="*/ 35162 h 311376"/>
                                <a:gd name="connsiteX130" fmla="*/ 1742095 w 1857509"/>
                                <a:gd name="connsiteY130" fmla="*/ 96590 h 311376"/>
                                <a:gd name="connsiteX131" fmla="*/ 1712177 w 1857509"/>
                                <a:gd name="connsiteY131" fmla="*/ 96590 h 311376"/>
                                <a:gd name="connsiteX132" fmla="*/ 1712177 w 1857509"/>
                                <a:gd name="connsiteY132" fmla="*/ 147428 h 311376"/>
                                <a:gd name="connsiteX133" fmla="*/ 1742095 w 1857509"/>
                                <a:gd name="connsiteY133" fmla="*/ 147428 h 311376"/>
                                <a:gd name="connsiteX134" fmla="*/ 1742095 w 1857509"/>
                                <a:gd name="connsiteY134" fmla="*/ 237236 h 311376"/>
                                <a:gd name="connsiteX135" fmla="*/ 1813913 w 1857509"/>
                                <a:gd name="connsiteY135" fmla="*/ 310950 h 311376"/>
                                <a:gd name="connsiteX136" fmla="*/ 1857509 w 1857509"/>
                                <a:gd name="connsiteY136" fmla="*/ 302482 h 311376"/>
                                <a:gd name="connsiteX137" fmla="*/ 1857509 w 1857509"/>
                                <a:gd name="connsiteY137" fmla="*/ 249095 h 311376"/>
                                <a:gd name="connsiteX138" fmla="*/ 1834439 w 1857509"/>
                                <a:gd name="connsiteY138" fmla="*/ 255451 h 311376"/>
                                <a:gd name="connsiteX139" fmla="*/ 1804083 w 1857509"/>
                                <a:gd name="connsiteY139" fmla="*/ 224107 h 311376"/>
                                <a:gd name="connsiteX140" fmla="*/ 1804083 w 1857509"/>
                                <a:gd name="connsiteY140" fmla="*/ 147428 h 311376"/>
                                <a:gd name="connsiteX141" fmla="*/ 1857509 w 1857509"/>
                                <a:gd name="connsiteY141" fmla="*/ 147428 h 311376"/>
                                <a:gd name="connsiteX142" fmla="*/ 1857509 w 1857509"/>
                                <a:gd name="connsiteY142" fmla="*/ 96590 h 311376"/>
                                <a:gd name="connsiteX143" fmla="*/ 1804083 w 1857509"/>
                                <a:gd name="connsiteY143" fmla="*/ 96590 h 311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</a:cxnLst>
                              <a:rect l="l" t="t" r="r" b="b"/>
                              <a:pathLst>
                                <a:path w="1857509" h="311376">
                                  <a:moveTo>
                                    <a:pt x="810565" y="305863"/>
                                  </a:moveTo>
                                  <a:lnTo>
                                    <a:pt x="872975" y="305863"/>
                                  </a:lnTo>
                                  <a:lnTo>
                                    <a:pt x="872975" y="96590"/>
                                  </a:lnTo>
                                  <a:lnTo>
                                    <a:pt x="810565" y="96590"/>
                                  </a:lnTo>
                                  <a:lnTo>
                                    <a:pt x="810565" y="305863"/>
                                  </a:lnTo>
                                  <a:close/>
                                  <a:moveTo>
                                    <a:pt x="841770" y="72019"/>
                                  </a:moveTo>
                                  <a:cubicBezTo>
                                    <a:pt x="821677" y="72019"/>
                                    <a:pt x="805437" y="55499"/>
                                    <a:pt x="805437" y="36005"/>
                                  </a:cubicBezTo>
                                  <a:cubicBezTo>
                                    <a:pt x="805437" y="16520"/>
                                    <a:pt x="821677" y="0"/>
                                    <a:pt x="841770" y="0"/>
                                  </a:cubicBezTo>
                                  <a:cubicBezTo>
                                    <a:pt x="861859" y="0"/>
                                    <a:pt x="878102" y="16520"/>
                                    <a:pt x="878102" y="36005"/>
                                  </a:cubicBezTo>
                                  <a:cubicBezTo>
                                    <a:pt x="878102" y="55499"/>
                                    <a:pt x="861859" y="72019"/>
                                    <a:pt x="841770" y="72019"/>
                                  </a:cubicBezTo>
                                  <a:close/>
                                  <a:moveTo>
                                    <a:pt x="103016" y="144463"/>
                                  </a:moveTo>
                                  <a:lnTo>
                                    <a:pt x="64121" y="144463"/>
                                  </a:lnTo>
                                  <a:lnTo>
                                    <a:pt x="64121" y="66515"/>
                                  </a:lnTo>
                                  <a:lnTo>
                                    <a:pt x="103016" y="66515"/>
                                  </a:lnTo>
                                  <a:cubicBezTo>
                                    <a:pt x="128666" y="66515"/>
                                    <a:pt x="147049" y="80923"/>
                                    <a:pt x="147049" y="105484"/>
                                  </a:cubicBezTo>
                                  <a:cubicBezTo>
                                    <a:pt x="147049" y="130056"/>
                                    <a:pt x="128666" y="144463"/>
                                    <a:pt x="103016" y="144463"/>
                                  </a:cubicBezTo>
                                  <a:close/>
                                  <a:moveTo>
                                    <a:pt x="211595" y="105058"/>
                                  </a:moveTo>
                                  <a:cubicBezTo>
                                    <a:pt x="211595" y="44056"/>
                                    <a:pt x="166714" y="9321"/>
                                    <a:pt x="101740" y="9321"/>
                                  </a:cubicBezTo>
                                  <a:lnTo>
                                    <a:pt x="0" y="9321"/>
                                  </a:lnTo>
                                  <a:lnTo>
                                    <a:pt x="0" y="305863"/>
                                  </a:lnTo>
                                  <a:lnTo>
                                    <a:pt x="64121" y="305863"/>
                                  </a:lnTo>
                                  <a:lnTo>
                                    <a:pt x="64121" y="200805"/>
                                  </a:lnTo>
                                  <a:lnTo>
                                    <a:pt x="101740" y="200805"/>
                                  </a:lnTo>
                                  <a:cubicBezTo>
                                    <a:pt x="166714" y="200805"/>
                                    <a:pt x="211595" y="165644"/>
                                    <a:pt x="211595" y="105058"/>
                                  </a:cubicBezTo>
                                  <a:close/>
                                  <a:moveTo>
                                    <a:pt x="327867" y="139377"/>
                                  </a:moveTo>
                                  <a:cubicBezTo>
                                    <a:pt x="353088" y="139377"/>
                                    <a:pt x="372324" y="155480"/>
                                    <a:pt x="374887" y="177929"/>
                                  </a:cubicBezTo>
                                  <a:lnTo>
                                    <a:pt x="280419" y="177929"/>
                                  </a:lnTo>
                                  <a:cubicBezTo>
                                    <a:pt x="282982" y="158018"/>
                                    <a:pt x="303076" y="139377"/>
                                    <a:pt x="327867" y="139377"/>
                                  </a:cubicBezTo>
                                  <a:close/>
                                  <a:moveTo>
                                    <a:pt x="330860" y="311376"/>
                                  </a:moveTo>
                                  <a:cubicBezTo>
                                    <a:pt x="377027" y="311376"/>
                                    <a:pt x="411224" y="290186"/>
                                    <a:pt x="428749" y="255877"/>
                                  </a:cubicBezTo>
                                  <a:lnTo>
                                    <a:pt x="376169" y="235114"/>
                                  </a:lnTo>
                                  <a:cubicBezTo>
                                    <a:pt x="366339" y="250791"/>
                                    <a:pt x="353941" y="260538"/>
                                    <a:pt x="330860" y="260538"/>
                                  </a:cubicBezTo>
                                  <a:cubicBezTo>
                                    <a:pt x="304782" y="260538"/>
                                    <a:pt x="282129" y="242739"/>
                                    <a:pt x="279990" y="218168"/>
                                  </a:cubicBezTo>
                                  <a:lnTo>
                                    <a:pt x="435158" y="218168"/>
                                  </a:lnTo>
                                  <a:cubicBezTo>
                                    <a:pt x="435587" y="215629"/>
                                    <a:pt x="436016" y="210126"/>
                                    <a:pt x="436016" y="202927"/>
                                  </a:cubicBezTo>
                                  <a:cubicBezTo>
                                    <a:pt x="436016" y="137264"/>
                                    <a:pt x="391989" y="91077"/>
                                    <a:pt x="328296" y="91077"/>
                                  </a:cubicBezTo>
                                  <a:cubicBezTo>
                                    <a:pt x="265886" y="91077"/>
                                    <a:pt x="218866" y="138107"/>
                                    <a:pt x="218866" y="201231"/>
                                  </a:cubicBezTo>
                                  <a:cubicBezTo>
                                    <a:pt x="218866" y="266041"/>
                                    <a:pt x="265028" y="311376"/>
                                    <a:pt x="330860" y="311376"/>
                                  </a:cubicBezTo>
                                  <a:close/>
                                  <a:moveTo>
                                    <a:pt x="599267" y="156749"/>
                                  </a:moveTo>
                                  <a:cubicBezTo>
                                    <a:pt x="595846" y="155053"/>
                                    <a:pt x="589861" y="154210"/>
                                    <a:pt x="583447" y="154210"/>
                                  </a:cubicBezTo>
                                  <a:cubicBezTo>
                                    <a:pt x="548825" y="154210"/>
                                    <a:pt x="528309" y="179625"/>
                                    <a:pt x="528309" y="220716"/>
                                  </a:cubicBezTo>
                                  <a:lnTo>
                                    <a:pt x="528309" y="305863"/>
                                  </a:lnTo>
                                  <a:lnTo>
                                    <a:pt x="466326" y="305863"/>
                                  </a:lnTo>
                                  <a:lnTo>
                                    <a:pt x="466326" y="96590"/>
                                  </a:lnTo>
                                  <a:lnTo>
                                    <a:pt x="527879" y="96590"/>
                                  </a:lnTo>
                                  <a:lnTo>
                                    <a:pt x="527879" y="130908"/>
                                  </a:lnTo>
                                  <a:cubicBezTo>
                                    <a:pt x="538996" y="106754"/>
                                    <a:pt x="561219" y="91929"/>
                                    <a:pt x="588579" y="91929"/>
                                  </a:cubicBezTo>
                                  <a:cubicBezTo>
                                    <a:pt x="593282" y="91929"/>
                                    <a:pt x="597985" y="92773"/>
                                    <a:pt x="599267" y="93199"/>
                                  </a:cubicBezTo>
                                  <a:lnTo>
                                    <a:pt x="599267" y="156749"/>
                                  </a:lnTo>
                                  <a:close/>
                                  <a:moveTo>
                                    <a:pt x="693952" y="171147"/>
                                  </a:moveTo>
                                  <a:cubicBezTo>
                                    <a:pt x="682412" y="168182"/>
                                    <a:pt x="676427" y="162679"/>
                                    <a:pt x="676427" y="155053"/>
                                  </a:cubicBezTo>
                                  <a:cubicBezTo>
                                    <a:pt x="676427" y="146576"/>
                                    <a:pt x="684546" y="140646"/>
                                    <a:pt x="696087" y="140646"/>
                                  </a:cubicBezTo>
                                  <a:cubicBezTo>
                                    <a:pt x="708909" y="140646"/>
                                    <a:pt x="723018" y="150810"/>
                                    <a:pt x="729432" y="166487"/>
                                  </a:cubicBezTo>
                                  <a:lnTo>
                                    <a:pt x="780296" y="139803"/>
                                  </a:lnTo>
                                  <a:cubicBezTo>
                                    <a:pt x="767046" y="110562"/>
                                    <a:pt x="732853" y="91086"/>
                                    <a:pt x="696516" y="91086"/>
                                  </a:cubicBezTo>
                                  <a:cubicBezTo>
                                    <a:pt x="648214" y="91086"/>
                                    <a:pt x="614869" y="119039"/>
                                    <a:pt x="614869" y="158861"/>
                                  </a:cubicBezTo>
                                  <a:cubicBezTo>
                                    <a:pt x="614869" y="191910"/>
                                    <a:pt x="635392" y="213934"/>
                                    <a:pt x="675145" y="223254"/>
                                  </a:cubicBezTo>
                                  <a:lnTo>
                                    <a:pt x="699937" y="229184"/>
                                  </a:lnTo>
                                  <a:cubicBezTo>
                                    <a:pt x="712759" y="232149"/>
                                    <a:pt x="719173" y="237662"/>
                                    <a:pt x="719173" y="244861"/>
                                  </a:cubicBezTo>
                                  <a:cubicBezTo>
                                    <a:pt x="719173" y="255025"/>
                                    <a:pt x="710196" y="260955"/>
                                    <a:pt x="696945" y="260955"/>
                                  </a:cubicBezTo>
                                  <a:cubicBezTo>
                                    <a:pt x="681130" y="260955"/>
                                    <a:pt x="665310" y="249948"/>
                                    <a:pt x="657615" y="232575"/>
                                  </a:cubicBezTo>
                                  <a:lnTo>
                                    <a:pt x="607174" y="260112"/>
                                  </a:lnTo>
                                  <a:cubicBezTo>
                                    <a:pt x="621283" y="292308"/>
                                    <a:pt x="654622" y="311376"/>
                                    <a:pt x="696516" y="311376"/>
                                  </a:cubicBezTo>
                                  <a:cubicBezTo>
                                    <a:pt x="745675" y="311376"/>
                                    <a:pt x="781578" y="281718"/>
                                    <a:pt x="781578" y="239784"/>
                                  </a:cubicBezTo>
                                  <a:cubicBezTo>
                                    <a:pt x="781578" y="210126"/>
                                    <a:pt x="760208" y="188093"/>
                                    <a:pt x="720454" y="177929"/>
                                  </a:cubicBezTo>
                                  <a:lnTo>
                                    <a:pt x="693952" y="171147"/>
                                  </a:lnTo>
                                  <a:close/>
                                  <a:moveTo>
                                    <a:pt x="984924" y="171147"/>
                                  </a:moveTo>
                                  <a:cubicBezTo>
                                    <a:pt x="973379" y="168182"/>
                                    <a:pt x="967398" y="162679"/>
                                    <a:pt x="967398" y="155053"/>
                                  </a:cubicBezTo>
                                  <a:cubicBezTo>
                                    <a:pt x="967398" y="146576"/>
                                    <a:pt x="975513" y="140646"/>
                                    <a:pt x="987057" y="140646"/>
                                  </a:cubicBezTo>
                                  <a:cubicBezTo>
                                    <a:pt x="999887" y="140646"/>
                                    <a:pt x="1013994" y="150810"/>
                                    <a:pt x="1020404" y="166487"/>
                                  </a:cubicBezTo>
                                  <a:lnTo>
                                    <a:pt x="1071268" y="139803"/>
                                  </a:lnTo>
                                  <a:cubicBezTo>
                                    <a:pt x="1058019" y="110562"/>
                                    <a:pt x="1023824" y="91086"/>
                                    <a:pt x="987486" y="91086"/>
                                  </a:cubicBezTo>
                                  <a:cubicBezTo>
                                    <a:pt x="939185" y="91086"/>
                                    <a:pt x="905840" y="119039"/>
                                    <a:pt x="905840" y="158861"/>
                                  </a:cubicBezTo>
                                  <a:cubicBezTo>
                                    <a:pt x="905840" y="191910"/>
                                    <a:pt x="926362" y="213934"/>
                                    <a:pt x="966112" y="223254"/>
                                  </a:cubicBezTo>
                                  <a:lnTo>
                                    <a:pt x="990905" y="229184"/>
                                  </a:lnTo>
                                  <a:cubicBezTo>
                                    <a:pt x="1003726" y="232149"/>
                                    <a:pt x="1010146" y="237662"/>
                                    <a:pt x="1010146" y="244861"/>
                                  </a:cubicBezTo>
                                  <a:cubicBezTo>
                                    <a:pt x="1010146" y="255025"/>
                                    <a:pt x="1001164" y="260955"/>
                                    <a:pt x="987915" y="260955"/>
                                  </a:cubicBezTo>
                                  <a:cubicBezTo>
                                    <a:pt x="972103" y="260955"/>
                                    <a:pt x="956282" y="249948"/>
                                    <a:pt x="948591" y="232575"/>
                                  </a:cubicBezTo>
                                  <a:lnTo>
                                    <a:pt x="898149" y="260112"/>
                                  </a:lnTo>
                                  <a:cubicBezTo>
                                    <a:pt x="912254" y="292308"/>
                                    <a:pt x="945598" y="311376"/>
                                    <a:pt x="987486" y="311376"/>
                                  </a:cubicBezTo>
                                  <a:cubicBezTo>
                                    <a:pt x="1036644" y="311376"/>
                                    <a:pt x="1072554" y="281718"/>
                                    <a:pt x="1072554" y="239784"/>
                                  </a:cubicBezTo>
                                  <a:cubicBezTo>
                                    <a:pt x="1072554" y="210126"/>
                                    <a:pt x="1051180" y="188093"/>
                                    <a:pt x="1011422" y="177929"/>
                                  </a:cubicBezTo>
                                  <a:lnTo>
                                    <a:pt x="984924" y="171147"/>
                                  </a:lnTo>
                                  <a:close/>
                                  <a:moveTo>
                                    <a:pt x="1176300" y="35162"/>
                                  </a:moveTo>
                                  <a:lnTo>
                                    <a:pt x="1176300" y="96590"/>
                                  </a:lnTo>
                                  <a:lnTo>
                                    <a:pt x="1229735" y="96590"/>
                                  </a:lnTo>
                                  <a:lnTo>
                                    <a:pt x="1229735" y="147428"/>
                                  </a:lnTo>
                                  <a:lnTo>
                                    <a:pt x="1176300" y="147428"/>
                                  </a:lnTo>
                                  <a:lnTo>
                                    <a:pt x="1176300" y="224107"/>
                                  </a:lnTo>
                                  <a:cubicBezTo>
                                    <a:pt x="1176300" y="246557"/>
                                    <a:pt x="1186139" y="255451"/>
                                    <a:pt x="1206656" y="255451"/>
                                  </a:cubicBezTo>
                                  <a:cubicBezTo>
                                    <a:pt x="1214352" y="255451"/>
                                    <a:pt x="1222896" y="253339"/>
                                    <a:pt x="1229735" y="249095"/>
                                  </a:cubicBezTo>
                                  <a:lnTo>
                                    <a:pt x="1229735" y="302482"/>
                                  </a:lnTo>
                                  <a:cubicBezTo>
                                    <a:pt x="1220334" y="307132"/>
                                    <a:pt x="1206228" y="310950"/>
                                    <a:pt x="1186139" y="310950"/>
                                  </a:cubicBezTo>
                                  <a:cubicBezTo>
                                    <a:pt x="1141677" y="310950"/>
                                    <a:pt x="1114321" y="283840"/>
                                    <a:pt x="1114321" y="237236"/>
                                  </a:cubicBezTo>
                                  <a:lnTo>
                                    <a:pt x="1114321" y="147428"/>
                                  </a:lnTo>
                                  <a:lnTo>
                                    <a:pt x="1084393" y="147428"/>
                                  </a:lnTo>
                                  <a:lnTo>
                                    <a:pt x="1084393" y="96590"/>
                                  </a:lnTo>
                                  <a:lnTo>
                                    <a:pt x="1114321" y="96590"/>
                                  </a:lnTo>
                                  <a:lnTo>
                                    <a:pt x="1114321" y="35162"/>
                                  </a:lnTo>
                                  <a:lnTo>
                                    <a:pt x="1176300" y="35162"/>
                                  </a:lnTo>
                                  <a:close/>
                                  <a:moveTo>
                                    <a:pt x="1352551" y="139377"/>
                                  </a:moveTo>
                                  <a:cubicBezTo>
                                    <a:pt x="1377763" y="139377"/>
                                    <a:pt x="1397004" y="155480"/>
                                    <a:pt x="1399566" y="177929"/>
                                  </a:cubicBezTo>
                                  <a:lnTo>
                                    <a:pt x="1305097" y="177929"/>
                                  </a:lnTo>
                                  <a:cubicBezTo>
                                    <a:pt x="1307659" y="158018"/>
                                    <a:pt x="1327757" y="139377"/>
                                    <a:pt x="1352551" y="139377"/>
                                  </a:cubicBezTo>
                                  <a:close/>
                                  <a:moveTo>
                                    <a:pt x="1355541" y="311376"/>
                                  </a:moveTo>
                                  <a:cubicBezTo>
                                    <a:pt x="1401709" y="311376"/>
                                    <a:pt x="1435904" y="290186"/>
                                    <a:pt x="1453430" y="255877"/>
                                  </a:cubicBezTo>
                                  <a:lnTo>
                                    <a:pt x="1400852" y="235114"/>
                                  </a:lnTo>
                                  <a:cubicBezTo>
                                    <a:pt x="1391022" y="250791"/>
                                    <a:pt x="1378621" y="260538"/>
                                    <a:pt x="1355541" y="260538"/>
                                  </a:cubicBezTo>
                                  <a:cubicBezTo>
                                    <a:pt x="1329462" y="260538"/>
                                    <a:pt x="1306812" y="242739"/>
                                    <a:pt x="1304669" y="218168"/>
                                  </a:cubicBezTo>
                                  <a:lnTo>
                                    <a:pt x="1459840" y="218168"/>
                                  </a:lnTo>
                                  <a:cubicBezTo>
                                    <a:pt x="1460269" y="215629"/>
                                    <a:pt x="1460688" y="210126"/>
                                    <a:pt x="1460688" y="202927"/>
                                  </a:cubicBezTo>
                                  <a:cubicBezTo>
                                    <a:pt x="1460688" y="137264"/>
                                    <a:pt x="1416663" y="91077"/>
                                    <a:pt x="1352979" y="91077"/>
                                  </a:cubicBezTo>
                                  <a:cubicBezTo>
                                    <a:pt x="1290562" y="91077"/>
                                    <a:pt x="1243547" y="138107"/>
                                    <a:pt x="1243547" y="201231"/>
                                  </a:cubicBezTo>
                                  <a:cubicBezTo>
                                    <a:pt x="1243547" y="266041"/>
                                    <a:pt x="1289705" y="311376"/>
                                    <a:pt x="1355541" y="311376"/>
                                  </a:cubicBezTo>
                                  <a:close/>
                                  <a:moveTo>
                                    <a:pt x="1553414" y="305863"/>
                                  </a:moveTo>
                                  <a:lnTo>
                                    <a:pt x="1491006" y="305863"/>
                                  </a:lnTo>
                                  <a:lnTo>
                                    <a:pt x="1491006" y="96590"/>
                                  </a:lnTo>
                                  <a:lnTo>
                                    <a:pt x="1553414" y="96590"/>
                                  </a:lnTo>
                                  <a:lnTo>
                                    <a:pt x="1553414" y="123283"/>
                                  </a:lnTo>
                                  <a:cubicBezTo>
                                    <a:pt x="1566244" y="102946"/>
                                    <a:pt x="1587609" y="91086"/>
                                    <a:pt x="1615822" y="91086"/>
                                  </a:cubicBezTo>
                                  <a:cubicBezTo>
                                    <a:pt x="1664123" y="91086"/>
                                    <a:pt x="1693631" y="123700"/>
                                    <a:pt x="1693631" y="176660"/>
                                  </a:cubicBezTo>
                                  <a:lnTo>
                                    <a:pt x="1693631" y="305863"/>
                                  </a:lnTo>
                                  <a:lnTo>
                                    <a:pt x="1631214" y="305863"/>
                                  </a:lnTo>
                                  <a:lnTo>
                                    <a:pt x="1631214" y="191058"/>
                                  </a:lnTo>
                                  <a:cubicBezTo>
                                    <a:pt x="1631214" y="163531"/>
                                    <a:pt x="1617536" y="147845"/>
                                    <a:pt x="1593171" y="147845"/>
                                  </a:cubicBezTo>
                                  <a:cubicBezTo>
                                    <a:pt x="1569235" y="147845"/>
                                    <a:pt x="1553414" y="165644"/>
                                    <a:pt x="1553414" y="194875"/>
                                  </a:cubicBezTo>
                                  <a:lnTo>
                                    <a:pt x="1553414" y="305863"/>
                                  </a:lnTo>
                                  <a:close/>
                                  <a:moveTo>
                                    <a:pt x="1804083" y="96590"/>
                                  </a:moveTo>
                                  <a:lnTo>
                                    <a:pt x="1804083" y="35162"/>
                                  </a:lnTo>
                                  <a:lnTo>
                                    <a:pt x="1742095" y="35162"/>
                                  </a:lnTo>
                                  <a:lnTo>
                                    <a:pt x="1742095" y="96590"/>
                                  </a:lnTo>
                                  <a:lnTo>
                                    <a:pt x="1712177" y="96590"/>
                                  </a:lnTo>
                                  <a:lnTo>
                                    <a:pt x="1712177" y="147428"/>
                                  </a:lnTo>
                                  <a:lnTo>
                                    <a:pt x="1742095" y="147428"/>
                                  </a:lnTo>
                                  <a:lnTo>
                                    <a:pt x="1742095" y="237236"/>
                                  </a:lnTo>
                                  <a:cubicBezTo>
                                    <a:pt x="1742095" y="283840"/>
                                    <a:pt x="1769460" y="310950"/>
                                    <a:pt x="1813913" y="310950"/>
                                  </a:cubicBezTo>
                                  <a:cubicBezTo>
                                    <a:pt x="1834001" y="310950"/>
                                    <a:pt x="1848108" y="307132"/>
                                    <a:pt x="1857509" y="302482"/>
                                  </a:cubicBezTo>
                                  <a:lnTo>
                                    <a:pt x="1857509" y="249095"/>
                                  </a:lnTo>
                                  <a:cubicBezTo>
                                    <a:pt x="1850670" y="253339"/>
                                    <a:pt x="1842126" y="255451"/>
                                    <a:pt x="1834439" y="255451"/>
                                  </a:cubicBezTo>
                                  <a:cubicBezTo>
                                    <a:pt x="1813913" y="255451"/>
                                    <a:pt x="1804083" y="246557"/>
                                    <a:pt x="1804083" y="224107"/>
                                  </a:cubicBezTo>
                                  <a:lnTo>
                                    <a:pt x="1804083" y="147428"/>
                                  </a:lnTo>
                                  <a:lnTo>
                                    <a:pt x="1857509" y="147428"/>
                                  </a:lnTo>
                                  <a:lnTo>
                                    <a:pt x="1857509" y="96590"/>
                                  </a:lnTo>
                                  <a:lnTo>
                                    <a:pt x="1804083" y="96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1CF30" id="Group 1" o:spid="_x0000_s1030" style="position:absolute;margin-left:-6.65pt;margin-top:323.85pt;width:491.5pt;height:215.45pt;z-index:251668484" coordsize="62420,2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">
                <v:shape id="Text Box 43" o:spid="_x0000_s1031" type="#_x0000_t202" style="position:absolute;width:62420;height:273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" filled="f" stroked="f" strokeweight=".5pt">
                  <v:textbox>
                    <w:txbxContent>
                      <w:p w14:paraId="262AFFFE" w14:textId="77777777" w:rsidR="00394B71" w:rsidRPr="00394B71" w:rsidRDefault="00394B71" w:rsidP="00394B71">
                        <w:pPr>
                          <w:rPr>
                            <w:b/>
                            <w:bCs/>
                            <w:color w:val="7A787F" w:themeColor="accent6"/>
                            <w:sz w:val="16"/>
                            <w:szCs w:val="16"/>
                          </w:rPr>
                        </w:pPr>
                        <w:r w:rsidRPr="00394B71">
                          <w:rPr>
                            <w:b/>
                            <w:bCs/>
                            <w:color w:val="7A787F" w:themeColor="accent6"/>
                            <w:sz w:val="16"/>
                            <w:szCs w:val="16"/>
                          </w:rPr>
                          <w:t>About Persistent</w:t>
                        </w:r>
                      </w:p>
                      <w:p w14:paraId="5AAB8984" w14:textId="77777777" w:rsidR="00394B71" w:rsidRDefault="005F364D" w:rsidP="00394B71">
                        <w:pPr>
                          <w:spacing w:after="0"/>
                          <w:rPr>
                            <w:color w:val="7A787F" w:themeColor="accent6"/>
                            <w:sz w:val="16"/>
                            <w:szCs w:val="16"/>
                          </w:rPr>
                        </w:pPr>
                        <w:r w:rsidRPr="005F364D">
                          <w:rPr>
                            <w:color w:val="7A787F" w:themeColor="accent6"/>
                            <w:sz w:val="16"/>
                            <w:szCs w:val="16"/>
                          </w:rPr>
                          <w:t>With over 22,750 employees located in 21 countries, Persistent Systems (BSE &amp; NSE: PERSISTENT) is a global services and solutions company delivering Digital Engineering and Enterprise Modernization. We work with the industry leaders including 14 of the 30 most innovative companies as identified by BCG, 8 of the top 10 largest banks in the US and India, and numerous innovators across the healthcare and software ecosystems. As a participant of the United Nations Global Compact, Persistent is committed to aligning strategies and operations with universal principles on human rights, labour, environment, and anti-corruption, as well as take actions that advance societal goals.</w:t>
                        </w:r>
                      </w:p>
                      <w:p w14:paraId="01C7696B" w14:textId="77777777" w:rsidR="00394B71" w:rsidRPr="00394B71" w:rsidRDefault="00394B71" w:rsidP="00394B71">
                        <w:pPr>
                          <w:spacing w:after="0"/>
                          <w:rPr>
                            <w:color w:val="7A787F" w:themeColor="accent6"/>
                            <w:sz w:val="16"/>
                            <w:szCs w:val="16"/>
                          </w:rPr>
                        </w:pPr>
                      </w:p>
                      <w:p w14:paraId="5A23E6E4" w14:textId="77777777" w:rsidR="00394B71" w:rsidRPr="00394B71" w:rsidRDefault="00000000" w:rsidP="00394B71">
                        <w:pPr>
                          <w:spacing w:after="0"/>
                          <w:rPr>
                            <w:rStyle w:val="Hyperlink"/>
                            <w:color w:val="7A787F" w:themeColor="accent6"/>
                            <w:sz w:val="16"/>
                            <w:szCs w:val="16"/>
                            <w:u w:val="none"/>
                          </w:rPr>
                        </w:pPr>
                        <w:hyperlink r:id="rId19" w:history="1">
                          <w:r w:rsidR="00394B71" w:rsidRPr="000A0ACE">
                            <w:rPr>
                              <w:rStyle w:val="Hyperlink"/>
                              <w:sz w:val="16"/>
                              <w:szCs w:val="16"/>
                            </w:rPr>
                            <w:t>www.persistent.com</w:t>
                          </w:r>
                        </w:hyperlink>
                        <w:r w:rsidR="00394B71">
                          <w:rPr>
                            <w:rStyle w:val="Hyperlink"/>
                            <w:color w:val="7A787F" w:themeColor="accent6"/>
                            <w:sz w:val="16"/>
                            <w:szCs w:val="16"/>
                            <w:u w:val="none"/>
                          </w:rPr>
                          <w:t xml:space="preserve"> </w:t>
                        </w:r>
                      </w:p>
                      <w:p w14:paraId="2E5D9B70" w14:textId="77777777" w:rsidR="00394B71" w:rsidRPr="00394B71" w:rsidRDefault="00394B71" w:rsidP="00394B71">
                        <w:pPr>
                          <w:spacing w:after="0"/>
                          <w:rPr>
                            <w:rStyle w:val="Hyperlink"/>
                            <w:color w:val="7A787F" w:themeColor="accent6"/>
                            <w:sz w:val="16"/>
                            <w:szCs w:val="16"/>
                            <w:u w:val="none"/>
                          </w:rPr>
                        </w:pPr>
                      </w:p>
                      <w:p w14:paraId="5820E3AA" w14:textId="77777777" w:rsidR="00394B71" w:rsidRPr="00394B71" w:rsidRDefault="00394B71" w:rsidP="00394B71">
                        <w:pPr>
                          <w:tabs>
                            <w:tab w:val="left" w:pos="3402"/>
                          </w:tabs>
                          <w:spacing w:after="120" w:line="240" w:lineRule="auto"/>
                          <w:rPr>
                            <w:b/>
                            <w:bCs/>
                            <w:color w:val="7A787F" w:themeColor="accent6"/>
                            <w:sz w:val="16"/>
                            <w:szCs w:val="16"/>
                          </w:rPr>
                        </w:pPr>
                        <w:r w:rsidRPr="00394B71">
                          <w:rPr>
                            <w:b/>
                            <w:bCs/>
                            <w:color w:val="7A787F" w:themeColor="accent6"/>
                            <w:sz w:val="16"/>
                            <w:szCs w:val="16"/>
                          </w:rPr>
                          <w:t>USA</w:t>
                        </w:r>
                        <w:r w:rsidRPr="00394B71">
                          <w:rPr>
                            <w:b/>
                            <w:bCs/>
                            <w:color w:val="7A787F" w:themeColor="accent6"/>
                            <w:sz w:val="16"/>
                            <w:szCs w:val="16"/>
                          </w:rPr>
                          <w:tab/>
                          <w:t>India</w:t>
                        </w:r>
                      </w:p>
                      <w:p w14:paraId="00CAD1A5" w14:textId="42CEF708" w:rsidR="00394B71" w:rsidRPr="00394B71" w:rsidRDefault="00394B71" w:rsidP="00394B71">
                        <w:pPr>
                          <w:pStyle w:val="NormalSmall"/>
                          <w:tabs>
                            <w:tab w:val="left" w:pos="3402"/>
                          </w:tabs>
                          <w:spacing w:after="0"/>
                        </w:pPr>
                        <w:r w:rsidRPr="00394B71">
                          <w:t>Persistent Systems, Inc.</w:t>
                        </w:r>
                        <w:r w:rsidRPr="00394B71">
                          <w:tab/>
                          <w:t>Persistent Systems Limited</w:t>
                        </w:r>
                        <w:r w:rsidRPr="00394B71">
                          <w:br/>
                          <w:t>2055 Laurelwood Road, Suite 210</w:t>
                        </w:r>
                        <w:r w:rsidRPr="00394B71">
                          <w:tab/>
                          <w:t>Bhageerath,</w:t>
                        </w:r>
                        <w:r w:rsidR="00C76BAB">
                          <w:t xml:space="preserve"> </w:t>
                        </w:r>
                        <w:r w:rsidRPr="00394B71">
                          <w:t>402</w:t>
                        </w:r>
                      </w:p>
                      <w:p w14:paraId="7FD95518" w14:textId="77777777" w:rsidR="00394B71" w:rsidRPr="00394B71" w:rsidRDefault="00394B71" w:rsidP="00394B71">
                        <w:pPr>
                          <w:pStyle w:val="NormalSmall"/>
                          <w:tabs>
                            <w:tab w:val="left" w:pos="3402"/>
                          </w:tabs>
                          <w:spacing w:after="0"/>
                          <w:rPr>
                            <w:lang w:val="es-MX"/>
                          </w:rPr>
                        </w:pPr>
                        <w:r w:rsidRPr="00394B71">
                          <w:rPr>
                            <w:lang w:val="es-MX"/>
                          </w:rPr>
                          <w:t>Santa Clara, CA 95054</w:t>
                        </w:r>
                        <w:r w:rsidRPr="00394B71">
                          <w:rPr>
                            <w:lang w:val="es-MX"/>
                          </w:rPr>
                          <w:tab/>
                          <w:t>Senapati Bapat Road</w:t>
                        </w:r>
                      </w:p>
                      <w:p w14:paraId="4FA275BA" w14:textId="77777777" w:rsidR="00394B71" w:rsidRPr="00394B71" w:rsidRDefault="00394B71" w:rsidP="00394B71">
                        <w:pPr>
                          <w:pStyle w:val="NormalSmall"/>
                          <w:tabs>
                            <w:tab w:val="left" w:pos="3402"/>
                          </w:tabs>
                          <w:spacing w:after="0"/>
                        </w:pPr>
                        <w:r w:rsidRPr="00394B71">
                          <w:t>Tel: +1(408) 216 7010</w:t>
                        </w:r>
                        <w:r w:rsidRPr="00394B71">
                          <w:tab/>
                          <w:t>Pune 411016</w:t>
                        </w:r>
                      </w:p>
                      <w:p w14:paraId="268B3744" w14:textId="77777777" w:rsidR="00394B71" w:rsidRPr="00394B71" w:rsidRDefault="00394B71" w:rsidP="00394B71">
                        <w:pPr>
                          <w:pStyle w:val="NormalSmall"/>
                          <w:tabs>
                            <w:tab w:val="left" w:pos="3402"/>
                          </w:tabs>
                          <w:spacing w:after="0"/>
                        </w:pPr>
                        <w:r w:rsidRPr="00394B71">
                          <w:t>Fax: +1(408) 451 9177</w:t>
                        </w:r>
                        <w:r w:rsidRPr="00394B71">
                          <w:tab/>
                          <w:t>Tel: +91(20) 6703 0000</w:t>
                        </w:r>
                      </w:p>
                      <w:p w14:paraId="45D3E53F" w14:textId="77777777" w:rsidR="00394B71" w:rsidRPr="00394B71" w:rsidRDefault="00394B71" w:rsidP="00394B71">
                        <w:pPr>
                          <w:pStyle w:val="NormalSmall"/>
                          <w:tabs>
                            <w:tab w:val="left" w:pos="3402"/>
                          </w:tabs>
                          <w:spacing w:after="0"/>
                        </w:pPr>
                        <w:r w:rsidRPr="00394B71">
                          <w:t>Email: Info@persistent.com</w:t>
                        </w:r>
                        <w:r w:rsidRPr="00394B71">
                          <w:tab/>
                          <w:t>Fax: +91(20) 6703 0008</w:t>
                        </w:r>
                        <w:r w:rsidRPr="00394B71">
                          <w:rPr>
                            <w:rStyle w:val="Hyperlink"/>
                            <w:color w:val="7A787F" w:themeColor="accent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6" o:spid="_x0000_s1032" style="position:absolute;left:52227;top:19017;width:8045;height:7410" coordsize="18575,1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Graphic 6" o:spid="_x0000_s1033" style="position:absolute;left:3400;width:11859;height:12565;visibility:visible;mso-wrap-style:square;v-text-anchor:middle" coordsize="1185839,125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" path="m1169730,208605v-13421,-40504,-34947,-78231,-63313,-109437c1078157,67894,1043657,42759,1005757,25743,929891,-8697,840860,-8417,765803,25600,690537,59235,631091,125727,604084,204330v-6749,19635,-11505,39975,-14174,60569c587055,285292,587071,306918,587406,325998r1061,117699l590255,679107r639,117700c590971,816427,590755,836041,591059,855657v108,9738,443,19784,381,29263c591564,894394,590904,903815,590719,913310v-1211,18895,-3308,37887,-7291,56633c579569,988727,573371,1007075,565456,1024617v-15904,35048,-38380,67482,-66717,93786c441908,1170672,364107,1199165,287796,1192525v-38102,-2586,-75673,-13432,-109462,-31676c144472,1142662,114671,1116822,90949,1086159,79032,1070862,68542,1054418,59576,1037149,50606,1019900,43032,1001827,37782,983043,26426,945733,23809,905969,28977,868116v2834,-18964,7244,-37669,13127,-55690c48237,794467,55820,777224,64682,761033v8734,-16259,19074,-31285,30327,-45067c106076,702051,118411,689465,132014,678763v53177,-44242,123718,-63263,195816,-63528c402451,615345,477068,616474,551705,616034r-572,-80397c476836,537267,402503,542381,328216,547953v-41425,3139,-82350,13371,-120802,29788c188159,585818,169878,596165,152535,607544v-17260,11544,-33660,24326,-48256,38955c89408,660816,76368,676922,64749,693842,53079,710747,42883,728663,34629,747458,17394,784771,6352,824715,1885,866152,-2236,907975,375,950837,9970,992430v9758,41584,27070,81813,51539,118216c86039,1146906,117942,1179481,156091,1204289v38086,24771,82247,41423,127423,48177c289171,1253508,294813,1254048,300480,1254654v5653,625,11326,1241,17282,1421c323666,1256397,329571,1256624,335465,1256492v5915,38,11825,-123,17709,-550c376793,1254645,400261,1250553,423035,1243941v22789,-6536,44980,-15402,66198,-26381c510476,1206582,530421,1193008,549186,1177814v37148,-30918,67713,-70247,90383,-113924c642493,1058472,645150,1052911,647655,1047275v2610,-5588,4963,-11281,7154,-17059c659476,1018801,663257,1006999,666391,995073v6458,-23813,10487,-48143,13183,-72427c680517,910473,681745,898332,682088,886180r600,-15804l683431,855657r2753,-58850l688803,679107r5010,-235410l696233,325998r247,-14713l696557,307765r142,-2461l696947,300377v419,-6548,1172,-13036,2210,-19446c701329,268133,704300,255536,708749,243443v8829,-24210,22707,-46375,39786,-65524c765784,158886,786863,143473,810018,133105v23194,-10342,48368,-15587,74086,-15634c909793,117042,935244,122038,958951,132243v23679,10177,45577,25548,63646,44940c1040533,196676,1055059,219694,1064326,245014v9325,25236,13516,52869,12164,80588c1075261,353171,1068584,380492,1056506,405633v-12154,25012,-29299,48079,-50796,66142c984288,489866,959209,503468,932348,511175v-13402,3974,-27242,6674,-41358,7833l885685,519341v-1933,100,-3143,292,-5829,323l865540,520061r-28652,783l730189,523771r-1971,92433l836888,617675r28652,386l879856,618257r15345,-143c915889,617468,936558,614615,956761,609661v40500,-9701,79067,-28437,112185,-54578c1102217,529085,1129458,495275,1149442,457649v40081,-75596,47387,-167964,20288,-249044e" fillcolor="#fd5f07" stroked="f">
                    <v:stroke joinstyle="miter"/>
                    <v:path arrowok="t" o:connecttype="custom" o:connectlocs="1169730,208605;1106417,99168;1005757,25743;765803,25600;604084,204330;589910,264899;587406,325998;588467,443697;590255,679107;590894,796807;591059,855657;591440,884920;590719,913310;583428,969943;565456,1024617;498739,1118403;287796,1192525;178334,1160849;90949,1086159;59576,1037149;37782,983043;28977,868116;42104,812426;64682,761033;95009,715966;132014,678763;327830,615235;551705,616034;551133,535637;328216,547953;207414,577741;152535,607544;104279,646499;64749,693842;34629,747458;1885,866152;9970,992430;61509,1110646;156091,1204289;283514,1252466;300480,1254654;317762,1256075;335465,1256492;353174,1255942;423035,1243941;489233,1217560;549186,1177814;639569,1063890;647655,1047275;654809,1030216;666391,995073;679574,922646;682088,886180;682688,870376;683431,855657;686184,796807;688803,679107;693813,443697;696233,325998;696480,311285;696557,307765;696699,305304;696947,300377;699157,280931;708749,243443;748535,177919;810018,133105;884104,117471;958951,132243;1022597,177183;1064326,245014;1076490,325602;1056506,405633;1005710,471775;932348,511175;890990,519008;885685,519341;879856,519664;865540,520061;836888,520844;730189,523771;728218,616204;836888,617675;865540,618061;879856,618257;895201,618114;956761,609661;1068946,555083;1149442,457649;1169730,208605" o:connectangles="0,0,0,0,0,0,0,0,0,0,0,0,0,0,0,0,0,0,0,0,0,0,0,0,0,0,0,0,0,0,0,0,0,0,0,0,0,0,0,0,0,0,0,0,0,0,0,0,0,0,0,0,0,0,0,0,0,0,0,0,0,0,0,0,0,0,0,0,0,0,0,0,0,0,0,0,0,0,0,0,0,0,0,0,0,0,0,0,0,0"/>
                  </v:shape>
                  <v:shape id="Graphic 6" o:spid="_x0000_s1034" style="position:absolute;top:13986;width:18575;height:3113;visibility:visible;mso-wrap-style:square;v-text-anchor:middle" coordsize="1857509,31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" path="m810565,305863r62410,l872975,96590r-62410,l810565,305863xm841770,72019v-20093,,-36333,-16520,-36333,-36014c805437,16520,821677,,841770,v20089,,36332,16520,36332,36005c878102,55499,861859,72019,841770,72019xm103016,144463r-38895,l64121,66515r38895,c128666,66515,147049,80923,147049,105484v,24572,-18383,38979,-44033,38979xm211595,105058c211595,44056,166714,9321,101740,9321l,9321,,305863r64121,l64121,200805r37619,c166714,200805,211595,165644,211595,105058xm327867,139377v25221,,44457,16103,47020,38552l280419,177929v2563,-19911,22657,-38552,47448,-38552xm330860,311376v46167,,80364,-21190,97889,-55499l376169,235114v-9830,15677,-22228,25424,-45309,25424c304782,260538,282129,242739,279990,218168r155168,c435587,215629,436016,210126,436016,202927v,-65663,-44027,-111850,-107720,-111850c265886,91077,218866,138107,218866,201231v,64810,46162,110145,111994,110145xm599267,156749v-3421,-1696,-9406,-2539,-15820,-2539c548825,154210,528309,179625,528309,220716r,85147l466326,305863r,-209273l527879,96590r,34318c538996,106754,561219,91929,588579,91929v4703,,9406,844,10688,1270l599267,156749xm693952,171147v-11540,-2965,-17525,-8468,-17525,-16094c676427,146576,684546,140646,696087,140646v12822,,26931,10164,33345,25841l780296,139803c767046,110562,732853,91086,696516,91086v-48302,,-81647,27953,-81647,67775c614869,191910,635392,213934,675145,223254r24792,5930c712759,232149,719173,237662,719173,244861v,10164,-8977,16094,-22228,16094c681130,260955,665310,249948,657615,232575r-50441,27537c621283,292308,654622,311376,696516,311376v49159,,85062,-29658,85062,-71592c781578,210126,760208,188093,720454,177929r-26502,-6782xm984924,171147v-11545,-2965,-17526,-8468,-17526,-16094c967398,146576,975513,140646,987057,140646v12830,,26937,10164,33347,25841l1071268,139803c1058019,110562,1023824,91086,987486,91086v-48301,,-81646,27953,-81646,67775c905840,191910,926362,213934,966112,223254r24793,5930c1003726,232149,1010146,237662,1010146,244861v,10164,-8982,16094,-22231,16094c972103,260955,956282,249948,948591,232575r-50442,27537c912254,292308,945598,311376,987486,311376v49158,,85068,-29658,85068,-71592c1072554,210126,1051180,188093,1011422,177929r-26498,-6782xm1176300,35162r,61428l1229735,96590r,50838l1176300,147428r,76679c1176300,246557,1186139,255451,1206656,255451v7696,,16240,-2112,23079,-6356l1229735,302482v-9401,4650,-23507,8468,-43596,8468c1141677,310950,1114321,283840,1114321,237236r,-89808l1084393,147428r,-50838l1114321,96590r,-61428l1176300,35162xm1352551,139377v25212,,44453,16103,47015,38552l1305097,177929v2562,-19911,22660,-38552,47454,-38552xm1355541,311376v46168,,80363,-21190,97889,-55499l1400852,235114v-9830,15677,-22231,25424,-45311,25424c1329462,260538,1306812,242739,1304669,218168r155171,c1460269,215629,1460688,210126,1460688,202927v,-65663,-44025,-111850,-107709,-111850c1290562,91077,1243547,138107,1243547,201231v,64810,46158,110145,111994,110145xm1553414,305863r-62408,l1491006,96590r62408,l1553414,123283v12830,-20337,34195,-32197,62408,-32197c1664123,91086,1693631,123700,1693631,176660r,129203l1631214,305863r,-114805c1631214,163531,1617536,147845,1593171,147845v-23936,,-39757,17799,-39757,47030l1553414,305863xm1804083,96590r,-61428l1742095,35162r,61428l1712177,96590r,50838l1742095,147428r,89808c1742095,283840,1769460,310950,1813913,310950v20088,,34195,-3818,43596,-8468l1857509,249095v-6839,4244,-15383,6356,-23070,6356c1813913,255451,1804083,246557,1804083,224107r,-76679l1857509,147428r,-50838l1804083,96590xe" fillcolor="#4d4d4d [3215]" stroked="f">
                    <v:stroke joinstyle="miter"/>
                    <v:path arrowok="t" o:connecttype="custom" o:connectlocs="810565,305863;872975,305863;872975,96590;810565,96590;810565,305863;841770,72019;805437,36005;841770,0;878102,36005;841770,72019;103016,144463;64121,144463;64121,66515;103016,66515;147049,105484;103016,144463;211595,105058;101740,9321;0,9321;0,305863;64121,305863;64121,200805;101740,200805;211595,105058;327867,139377;374887,177929;280419,177929;327867,139377;330860,311376;428749,255877;376169,235114;330860,260538;279990,218168;435158,218168;436016,202927;328296,91077;218866,201231;330860,311376;599267,156749;583447,154210;528309,220716;528309,305863;466326,305863;466326,96590;527879,96590;527879,130908;588579,91929;599267,93199;599267,156749;693952,171147;676427,155053;696087,140646;729432,166487;780296,139803;696516,91086;614869,158861;675145,223254;699937,229184;719173,244861;696945,260955;657615,232575;607174,260112;696516,311376;781578,239784;720454,177929;693952,171147;984924,171147;967398,155053;987057,140646;1020404,166487;1071268,139803;987486,91086;905840,158861;966112,223254;990905,229184;1010146,244861;987915,260955;948591,232575;898149,260112;987486,311376;1072554,239784;1011422,177929;984924,171147;1176300,35162;1176300,96590;1229735,96590;1229735,147428;1176300,147428;1176300,224107;1206656,255451;1229735,249095;1229735,302482;1186139,310950;1114321,237236;1114321,147428;1084393,147428;1084393,96590;1114321,96590;1114321,35162;1176300,35162;1352551,139377;1399566,177929;1305097,177929;1352551,139377;1355541,311376;1453430,255877;1400852,235114;1355541,260538;1304669,218168;1459840,218168;1460688,202927;1352979,91077;1243547,201231;1355541,311376;1553414,305863;1491006,305863;1491006,96590;1553414,96590;1553414,123283;1615822,91086;1693631,176660;1693631,305863;1631214,305863;1631214,191058;1593171,147845;1553414,194875;1553414,305863;1804083,96590;1804083,35162;1742095,35162;1742095,96590;1712177,96590;1712177,147428;1742095,147428;1742095,237236;1813913,310950;1857509,302482;1857509,249095;1834439,255451;1804083,224107;1804083,147428;1857509,147428;1857509,96590;1804083,9659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sectPr w:rsidR="00E66BC8" w:rsidRPr="00140776" w:rsidSect="0041346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4740" w14:textId="77777777" w:rsidR="007404F7" w:rsidRDefault="007404F7" w:rsidP="00E53245">
      <w:r>
        <w:separator/>
      </w:r>
    </w:p>
    <w:p w14:paraId="67D2660C" w14:textId="77777777" w:rsidR="007404F7" w:rsidRDefault="007404F7" w:rsidP="00E53245"/>
    <w:p w14:paraId="0DA1C7AF" w14:textId="77777777" w:rsidR="007404F7" w:rsidRDefault="007404F7" w:rsidP="00E53245"/>
    <w:p w14:paraId="12763894" w14:textId="77777777" w:rsidR="007404F7" w:rsidRDefault="007404F7" w:rsidP="00E53245"/>
    <w:p w14:paraId="5C653B7D" w14:textId="77777777" w:rsidR="007404F7" w:rsidRDefault="007404F7"/>
    <w:p w14:paraId="32A80D51" w14:textId="77777777" w:rsidR="007404F7" w:rsidRDefault="007404F7"/>
  </w:endnote>
  <w:endnote w:type="continuationSeparator" w:id="0">
    <w:p w14:paraId="31EB2FE5" w14:textId="77777777" w:rsidR="007404F7" w:rsidRDefault="007404F7" w:rsidP="00E53245">
      <w:r>
        <w:continuationSeparator/>
      </w:r>
    </w:p>
    <w:p w14:paraId="26993989" w14:textId="77777777" w:rsidR="007404F7" w:rsidRDefault="007404F7" w:rsidP="00E53245"/>
    <w:p w14:paraId="5F411256" w14:textId="77777777" w:rsidR="007404F7" w:rsidRDefault="007404F7" w:rsidP="00E53245"/>
    <w:p w14:paraId="5E6957B7" w14:textId="77777777" w:rsidR="007404F7" w:rsidRDefault="007404F7" w:rsidP="00E53245"/>
    <w:p w14:paraId="0A56E598" w14:textId="77777777" w:rsidR="007404F7" w:rsidRDefault="007404F7"/>
    <w:p w14:paraId="42B2B117" w14:textId="77777777" w:rsidR="007404F7" w:rsidRDefault="007404F7"/>
  </w:endnote>
  <w:endnote w:type="continuationNotice" w:id="1">
    <w:p w14:paraId="347B8DC3" w14:textId="77777777" w:rsidR="007404F7" w:rsidRDefault="007404F7" w:rsidP="00E53245"/>
    <w:p w14:paraId="02FA34AE" w14:textId="77777777" w:rsidR="007404F7" w:rsidRDefault="007404F7" w:rsidP="00E53245"/>
    <w:p w14:paraId="53C3AB96" w14:textId="77777777" w:rsidR="007404F7" w:rsidRDefault="007404F7" w:rsidP="00E53245"/>
    <w:p w14:paraId="149A7210" w14:textId="77777777" w:rsidR="007404F7" w:rsidRDefault="007404F7"/>
    <w:p w14:paraId="04168EC2" w14:textId="77777777" w:rsidR="007404F7" w:rsidRDefault="00740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Body)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741394"/>
      <w:docPartObj>
        <w:docPartGallery w:val="Page Numbers (Bottom of Page)"/>
        <w:docPartUnique/>
      </w:docPartObj>
    </w:sdtPr>
    <w:sdtContent>
      <w:p w14:paraId="1D584C69" w14:textId="77777777" w:rsidR="00DA73CB" w:rsidRDefault="00DA73CB" w:rsidP="00E53245"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F78113D" w14:textId="77777777" w:rsidR="00DA73CB" w:rsidRDefault="00DA73CB" w:rsidP="00E53245"/>
  <w:p w14:paraId="1C3A3ABD" w14:textId="77777777" w:rsidR="00DA73CB" w:rsidRDefault="00DA73CB" w:rsidP="00E53245"/>
  <w:p w14:paraId="00EC1585" w14:textId="77777777" w:rsidR="00EC0066" w:rsidRDefault="00EC0066" w:rsidP="00E53245"/>
  <w:p w14:paraId="7C022CE9" w14:textId="77777777" w:rsidR="00EC0066" w:rsidRDefault="00EC0066" w:rsidP="00E53245"/>
  <w:p w14:paraId="7A81DD2E" w14:textId="77777777" w:rsidR="000E64AF" w:rsidRDefault="000E64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6EB7" w14:textId="5EDA9F17" w:rsidR="000E64AF" w:rsidRPr="00275AAD" w:rsidRDefault="00DA73CB" w:rsidP="00275AAD">
    <w:pPr>
      <w:pStyle w:val="Footer"/>
      <w:tabs>
        <w:tab w:val="right" w:pos="9356"/>
      </w:tabs>
      <w:spacing w:after="60" w:line="240" w:lineRule="auto"/>
      <w:rPr>
        <w:color w:val="231E28" w:themeColor="text1"/>
      </w:rPr>
    </w:pPr>
    <w:r w:rsidRPr="00413465">
      <w:rPr>
        <w:color w:val="231E28" w:themeColor="text1"/>
      </w:rPr>
      <w:t>©</w:t>
    </w:r>
    <w:r w:rsidR="00B92A0F" w:rsidRPr="00413465">
      <w:rPr>
        <w:color w:val="231E28" w:themeColor="text1"/>
      </w:rPr>
      <w:t xml:space="preserve"> </w:t>
    </w:r>
    <w:r w:rsidR="00E53245" w:rsidRPr="00413465">
      <w:rPr>
        <w:color w:val="231E28" w:themeColor="text1"/>
      </w:rPr>
      <w:fldChar w:fldCharType="begin"/>
    </w:r>
    <w:r w:rsidR="00E53245" w:rsidRPr="00413465">
      <w:rPr>
        <w:color w:val="231E28" w:themeColor="text1"/>
      </w:rPr>
      <w:instrText xml:space="preserve"> DATE \@ "yyyy" </w:instrText>
    </w:r>
    <w:r w:rsidR="00E53245" w:rsidRPr="00413465">
      <w:rPr>
        <w:color w:val="231E28" w:themeColor="text1"/>
      </w:rPr>
      <w:fldChar w:fldCharType="separate"/>
    </w:r>
    <w:r w:rsidR="001658B9">
      <w:rPr>
        <w:noProof/>
        <w:color w:val="231E28" w:themeColor="text1"/>
      </w:rPr>
      <w:t>2023</w:t>
    </w:r>
    <w:r w:rsidR="00E53245" w:rsidRPr="00413465">
      <w:rPr>
        <w:color w:val="231E28" w:themeColor="text1"/>
      </w:rPr>
      <w:fldChar w:fldCharType="end"/>
    </w:r>
    <w:r w:rsidR="00E53245" w:rsidRPr="00413465">
      <w:rPr>
        <w:color w:val="231E28" w:themeColor="text1"/>
      </w:rPr>
      <w:t xml:space="preserve"> </w:t>
    </w:r>
    <w:r w:rsidRPr="00413465">
      <w:rPr>
        <w:color w:val="231E28" w:themeColor="text1"/>
      </w:rPr>
      <w:t>Persistent Systems Ltd. All rights reserved.</w:t>
    </w:r>
    <w:r w:rsidR="00E53245" w:rsidRPr="00413465">
      <w:rPr>
        <w:color w:val="231E28" w:themeColor="text1"/>
      </w:rPr>
      <w:tab/>
    </w:r>
    <w:sdt>
      <w:sdtPr>
        <w:rPr>
          <w:color w:val="231E28" w:themeColor="text1"/>
        </w:rPr>
        <w:id w:val="1542702741"/>
        <w:docPartObj>
          <w:docPartGallery w:val="Page Numbers (Bottom of Page)"/>
          <w:docPartUnique/>
        </w:docPartObj>
      </w:sdtPr>
      <w:sdtContent>
        <w:r w:rsidRPr="00413465">
          <w:rPr>
            <w:color w:val="231E28" w:themeColor="text1"/>
          </w:rPr>
          <w:fldChar w:fldCharType="begin"/>
        </w:r>
        <w:r w:rsidRPr="00413465">
          <w:rPr>
            <w:color w:val="231E28" w:themeColor="text1"/>
          </w:rPr>
          <w:instrText xml:space="preserve"> PAGE   \* MERGEFORMAT </w:instrText>
        </w:r>
        <w:r w:rsidRPr="00413465">
          <w:rPr>
            <w:color w:val="231E28" w:themeColor="text1"/>
          </w:rPr>
          <w:fldChar w:fldCharType="separate"/>
        </w:r>
        <w:r w:rsidRPr="00413465">
          <w:rPr>
            <w:color w:val="231E28" w:themeColor="text1"/>
          </w:rPr>
          <w:t>4</w:t>
        </w:r>
        <w:r w:rsidRPr="00413465">
          <w:rPr>
            <w:color w:val="231E28" w:themeColor="text1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CBD2" w14:textId="06BD9A7D" w:rsidR="005C7E83" w:rsidRDefault="005C7E83" w:rsidP="005C7E83">
    <w:pPr>
      <w:pStyle w:val="Footer"/>
      <w:tabs>
        <w:tab w:val="right" w:pos="9356"/>
      </w:tabs>
    </w:pPr>
    <w:r w:rsidRPr="00E53245">
      <w:t xml:space="preserve">© </w:t>
    </w:r>
    <w:r>
      <w:fldChar w:fldCharType="begin"/>
    </w:r>
    <w:r>
      <w:instrText xml:space="preserve"> DATE \@ "yyyy" </w:instrText>
    </w:r>
    <w:r>
      <w:fldChar w:fldCharType="separate"/>
    </w:r>
    <w:r w:rsidR="001658B9">
      <w:rPr>
        <w:noProof/>
      </w:rPr>
      <w:t>2023</w:t>
    </w:r>
    <w:r>
      <w:fldChar w:fldCharType="end"/>
    </w:r>
    <w:r>
      <w:t xml:space="preserve"> </w:t>
    </w:r>
    <w:r w:rsidRPr="00E53245">
      <w:t>Persistent Systems Ltd. All rights reserved.</w:t>
    </w:r>
    <w:r>
      <w:tab/>
    </w:r>
    <w:sdt>
      <w:sdtPr>
        <w:id w:val="-1490011792"/>
        <w:docPartObj>
          <w:docPartGallery w:val="Page Numbers (Bottom of Page)"/>
          <w:docPartUnique/>
        </w:docPartObj>
      </w:sdtPr>
      <w:sdtContent>
        <w:r w:rsidRPr="00E53245">
          <w:fldChar w:fldCharType="begin"/>
        </w:r>
        <w:r w:rsidRPr="00E53245">
          <w:instrText xml:space="preserve"> PAGE   \* MERGEFORMAT </w:instrText>
        </w:r>
        <w:r w:rsidRPr="00E53245">
          <w:fldChar w:fldCharType="separate"/>
        </w:r>
        <w:r>
          <w:t>2</w:t>
        </w:r>
        <w:r w:rsidRPr="00E53245">
          <w:fldChar w:fldCharType="end"/>
        </w:r>
      </w:sdtContent>
    </w:sdt>
  </w:p>
  <w:p w14:paraId="78A80549" w14:textId="77777777" w:rsidR="000E64AF" w:rsidRDefault="000E64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4B58" w14:textId="77777777" w:rsidR="007404F7" w:rsidRDefault="007404F7" w:rsidP="00E53245">
      <w:r>
        <w:separator/>
      </w:r>
    </w:p>
    <w:p w14:paraId="59053F71" w14:textId="77777777" w:rsidR="007404F7" w:rsidRDefault="007404F7" w:rsidP="00E53245"/>
    <w:p w14:paraId="395FAF0A" w14:textId="77777777" w:rsidR="007404F7" w:rsidRDefault="007404F7" w:rsidP="00E53245"/>
    <w:p w14:paraId="26CAD612" w14:textId="77777777" w:rsidR="007404F7" w:rsidRDefault="007404F7" w:rsidP="00E53245"/>
    <w:p w14:paraId="4E83364C" w14:textId="77777777" w:rsidR="007404F7" w:rsidRDefault="007404F7"/>
    <w:p w14:paraId="1AC6DF92" w14:textId="77777777" w:rsidR="007404F7" w:rsidRDefault="007404F7"/>
  </w:footnote>
  <w:footnote w:type="continuationSeparator" w:id="0">
    <w:p w14:paraId="56E88127" w14:textId="77777777" w:rsidR="007404F7" w:rsidRDefault="007404F7" w:rsidP="00E53245">
      <w:r>
        <w:continuationSeparator/>
      </w:r>
    </w:p>
    <w:p w14:paraId="30AF9800" w14:textId="77777777" w:rsidR="007404F7" w:rsidRDefault="007404F7" w:rsidP="00E53245"/>
    <w:p w14:paraId="5B6701E1" w14:textId="77777777" w:rsidR="007404F7" w:rsidRDefault="007404F7" w:rsidP="00E53245"/>
    <w:p w14:paraId="19BFF254" w14:textId="77777777" w:rsidR="007404F7" w:rsidRDefault="007404F7" w:rsidP="00E53245"/>
    <w:p w14:paraId="73C02EF8" w14:textId="77777777" w:rsidR="007404F7" w:rsidRDefault="007404F7"/>
    <w:p w14:paraId="2ED6D19D" w14:textId="77777777" w:rsidR="007404F7" w:rsidRDefault="007404F7"/>
  </w:footnote>
  <w:footnote w:type="continuationNotice" w:id="1">
    <w:p w14:paraId="26F091D9" w14:textId="77777777" w:rsidR="007404F7" w:rsidRDefault="007404F7" w:rsidP="00E53245"/>
    <w:p w14:paraId="7617FF3B" w14:textId="77777777" w:rsidR="007404F7" w:rsidRDefault="007404F7" w:rsidP="00E53245"/>
    <w:p w14:paraId="11A783A1" w14:textId="77777777" w:rsidR="007404F7" w:rsidRDefault="007404F7" w:rsidP="00E53245"/>
    <w:p w14:paraId="62718171" w14:textId="77777777" w:rsidR="007404F7" w:rsidRDefault="007404F7"/>
    <w:p w14:paraId="377FB09B" w14:textId="77777777" w:rsidR="007404F7" w:rsidRDefault="007404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0E6A" w14:textId="77777777" w:rsidR="005E3972" w:rsidRDefault="005E3972" w:rsidP="00E53245"/>
  <w:p w14:paraId="34E29CA0" w14:textId="77777777" w:rsidR="00EC0066" w:rsidRDefault="00EC0066" w:rsidP="00E53245"/>
  <w:p w14:paraId="749F6EBB" w14:textId="77777777" w:rsidR="00EC0066" w:rsidRDefault="00EC0066" w:rsidP="00E53245"/>
  <w:p w14:paraId="2367E1A7" w14:textId="77777777" w:rsidR="00770D91" w:rsidRDefault="00770D91"/>
  <w:p w14:paraId="63487A24" w14:textId="77777777" w:rsidR="000E64AF" w:rsidRDefault="000E6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F58E" w14:textId="77777777" w:rsidR="00770D91" w:rsidRDefault="00DA73C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F0D936" wp14:editId="75C9A556">
              <wp:simplePos x="0" y="0"/>
              <wp:positionH relativeFrom="margin">
                <wp:posOffset>0</wp:posOffset>
              </wp:positionH>
              <wp:positionV relativeFrom="paragraph">
                <wp:posOffset>401793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B81473" id="Straight Connector 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1.65pt" to="4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" strokecolor="#7a787f [3209]" strokeweight=".5pt">
              <v:stroke joinstyle="miter"/>
              <w10:wrap anchorx="margin"/>
            </v:line>
          </w:pict>
        </mc:Fallback>
      </mc:AlternateContent>
    </w:r>
    <w:r w:rsidR="00E60B6A" w:rsidRPr="00E60B6A">
      <w:rPr>
        <w:noProof/>
      </w:rPr>
      <w:drawing>
        <wp:inline distT="0" distB="0" distL="0" distR="0" wp14:anchorId="53D8C156" wp14:editId="3D7DEC11">
          <wp:extent cx="803571" cy="180000"/>
          <wp:effectExtent l="0" t="0" r="0" b="0"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571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17FF82" w14:textId="77777777" w:rsidR="000E64AF" w:rsidRDefault="000E64A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7F0" w14:textId="77777777" w:rsidR="002440E3" w:rsidRDefault="00244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D2DE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C4E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F85F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1C846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multilevel"/>
    <w:tmpl w:val="4502E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2"/>
    <w:multiLevelType w:val="singleLevel"/>
    <w:tmpl w:val="D39EED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hybridMultilevel"/>
    <w:tmpl w:val="2A4E5356"/>
    <w:lvl w:ilvl="0" w:tplc="EFBA34A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736821E">
      <w:numFmt w:val="decimal"/>
      <w:lvlText w:val=""/>
      <w:lvlJc w:val="left"/>
    </w:lvl>
    <w:lvl w:ilvl="2" w:tplc="40A6703C">
      <w:numFmt w:val="decimal"/>
      <w:lvlText w:val=""/>
      <w:lvlJc w:val="left"/>
    </w:lvl>
    <w:lvl w:ilvl="3" w:tplc="294E07BC">
      <w:numFmt w:val="decimal"/>
      <w:lvlText w:val=""/>
      <w:lvlJc w:val="left"/>
    </w:lvl>
    <w:lvl w:ilvl="4" w:tplc="14D694F4">
      <w:numFmt w:val="decimal"/>
      <w:lvlText w:val=""/>
      <w:lvlJc w:val="left"/>
    </w:lvl>
    <w:lvl w:ilvl="5" w:tplc="F10A9CF4">
      <w:numFmt w:val="decimal"/>
      <w:lvlText w:val=""/>
      <w:lvlJc w:val="left"/>
    </w:lvl>
    <w:lvl w:ilvl="6" w:tplc="B7D4E0C6">
      <w:numFmt w:val="decimal"/>
      <w:lvlText w:val=""/>
      <w:lvlJc w:val="left"/>
    </w:lvl>
    <w:lvl w:ilvl="7" w:tplc="A0ECF25E">
      <w:numFmt w:val="decimal"/>
      <w:lvlText w:val=""/>
      <w:lvlJc w:val="left"/>
    </w:lvl>
    <w:lvl w:ilvl="8" w:tplc="844AA02A">
      <w:numFmt w:val="decimal"/>
      <w:lvlText w:val=""/>
      <w:lvlJc w:val="left"/>
    </w:lvl>
  </w:abstractNum>
  <w:abstractNum w:abstractNumId="7" w15:restartNumberingAfterBreak="0">
    <w:nsid w:val="FFFFFF88"/>
    <w:multiLevelType w:val="hybridMultilevel"/>
    <w:tmpl w:val="D2F6DC50"/>
    <w:lvl w:ilvl="0" w:tplc="70CCC63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FD5F07" w:themeColor="accent1"/>
      </w:rPr>
    </w:lvl>
    <w:lvl w:ilvl="1" w:tplc="98D6C6A6">
      <w:numFmt w:val="decimal"/>
      <w:lvlText w:val=""/>
      <w:lvlJc w:val="left"/>
    </w:lvl>
    <w:lvl w:ilvl="2" w:tplc="5E0A3406">
      <w:numFmt w:val="decimal"/>
      <w:lvlText w:val=""/>
      <w:lvlJc w:val="left"/>
    </w:lvl>
    <w:lvl w:ilvl="3" w:tplc="59129546">
      <w:numFmt w:val="decimal"/>
      <w:lvlText w:val=""/>
      <w:lvlJc w:val="left"/>
    </w:lvl>
    <w:lvl w:ilvl="4" w:tplc="3A8A22A0">
      <w:numFmt w:val="decimal"/>
      <w:lvlText w:val=""/>
      <w:lvlJc w:val="left"/>
    </w:lvl>
    <w:lvl w:ilvl="5" w:tplc="BD804F1E">
      <w:numFmt w:val="decimal"/>
      <w:lvlText w:val=""/>
      <w:lvlJc w:val="left"/>
    </w:lvl>
    <w:lvl w:ilvl="6" w:tplc="92B6BC52">
      <w:numFmt w:val="decimal"/>
      <w:lvlText w:val=""/>
      <w:lvlJc w:val="left"/>
    </w:lvl>
    <w:lvl w:ilvl="7" w:tplc="2C1EF862">
      <w:numFmt w:val="decimal"/>
      <w:lvlText w:val=""/>
      <w:lvlJc w:val="left"/>
    </w:lvl>
    <w:lvl w:ilvl="8" w:tplc="746E37B4">
      <w:numFmt w:val="decimal"/>
      <w:lvlText w:val=""/>
      <w:lvlJc w:val="left"/>
    </w:lvl>
  </w:abstractNum>
  <w:abstractNum w:abstractNumId="8" w15:restartNumberingAfterBreak="0">
    <w:nsid w:val="FFFFFF89"/>
    <w:multiLevelType w:val="hybridMultilevel"/>
    <w:tmpl w:val="B1EC2E5E"/>
    <w:lvl w:ilvl="0" w:tplc="EC80A4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D5F07" w:themeColor="accent1"/>
      </w:rPr>
    </w:lvl>
    <w:lvl w:ilvl="1" w:tplc="7700AB0E">
      <w:numFmt w:val="decimal"/>
      <w:lvlText w:val=""/>
      <w:lvlJc w:val="left"/>
    </w:lvl>
    <w:lvl w:ilvl="2" w:tplc="CFD4831E">
      <w:numFmt w:val="decimal"/>
      <w:lvlText w:val=""/>
      <w:lvlJc w:val="left"/>
    </w:lvl>
    <w:lvl w:ilvl="3" w:tplc="BC18720E">
      <w:numFmt w:val="decimal"/>
      <w:lvlText w:val=""/>
      <w:lvlJc w:val="left"/>
    </w:lvl>
    <w:lvl w:ilvl="4" w:tplc="0B3EC6D4">
      <w:numFmt w:val="decimal"/>
      <w:lvlText w:val=""/>
      <w:lvlJc w:val="left"/>
    </w:lvl>
    <w:lvl w:ilvl="5" w:tplc="665649D6">
      <w:numFmt w:val="decimal"/>
      <w:lvlText w:val=""/>
      <w:lvlJc w:val="left"/>
    </w:lvl>
    <w:lvl w:ilvl="6" w:tplc="200003F8">
      <w:numFmt w:val="decimal"/>
      <w:lvlText w:val=""/>
      <w:lvlJc w:val="left"/>
    </w:lvl>
    <w:lvl w:ilvl="7" w:tplc="910A8FD6">
      <w:numFmt w:val="decimal"/>
      <w:lvlText w:val=""/>
      <w:lvlJc w:val="left"/>
    </w:lvl>
    <w:lvl w:ilvl="8" w:tplc="87FEBE66">
      <w:numFmt w:val="decimal"/>
      <w:lvlText w:val=""/>
      <w:lvlJc w:val="left"/>
    </w:lvl>
  </w:abstractNum>
  <w:abstractNum w:abstractNumId="9" w15:restartNumberingAfterBreak="0">
    <w:nsid w:val="080151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5A3C2B"/>
    <w:multiLevelType w:val="hybridMultilevel"/>
    <w:tmpl w:val="2702D7BC"/>
    <w:lvl w:ilvl="0" w:tplc="C8F268F0">
      <w:start w:val="1"/>
      <w:numFmt w:val="lowerLetter"/>
      <w:pStyle w:val="NumberingList2"/>
      <w:lvlText w:val="%1."/>
      <w:lvlJc w:val="left"/>
      <w:pPr>
        <w:ind w:left="723" w:hanging="360"/>
      </w:pPr>
      <w:rPr>
        <w:rFonts w:hint="default"/>
        <w:color w:val="FD5F07" w:themeColor="accent1"/>
        <w:u w:color="EEEEEE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23012517"/>
    <w:multiLevelType w:val="hybridMultilevel"/>
    <w:tmpl w:val="0492B668"/>
    <w:lvl w:ilvl="0" w:tplc="274CEE74">
      <w:start w:val="1"/>
      <w:numFmt w:val="decimal"/>
      <w:pStyle w:val="NumberingList1"/>
      <w:lvlText w:val="%1\"/>
      <w:lvlJc w:val="left"/>
      <w:pPr>
        <w:ind w:left="720" w:hanging="360"/>
      </w:pPr>
      <w:rPr>
        <w:rFonts w:hint="default"/>
        <w:b w:val="0"/>
        <w:bCs w:val="0"/>
        <w:color w:val="FD5F07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6AF0"/>
    <w:multiLevelType w:val="hybridMultilevel"/>
    <w:tmpl w:val="D682CB16"/>
    <w:lvl w:ilvl="0" w:tplc="A04CEC12">
      <w:start w:val="1"/>
      <w:numFmt w:val="bullet"/>
      <w:pStyle w:val="BulletList2"/>
      <w:lvlText w:val="-"/>
      <w:lvlJc w:val="left"/>
      <w:pPr>
        <w:ind w:left="360" w:hanging="360"/>
      </w:pPr>
      <w:rPr>
        <w:rFonts w:ascii="Arial" w:hAnsi="Aria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781798"/>
    <w:multiLevelType w:val="hybridMultilevel"/>
    <w:tmpl w:val="137CED28"/>
    <w:lvl w:ilvl="0" w:tplc="B448AFE6">
      <w:start w:val="1"/>
      <w:numFmt w:val="bullet"/>
      <w:lvlText w:val="\"/>
      <w:lvlJc w:val="left"/>
      <w:pPr>
        <w:ind w:left="360" w:hanging="360"/>
      </w:pPr>
      <w:rPr>
        <w:rFonts w:ascii="Arial" w:hAnsi="Aria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85C61"/>
    <w:multiLevelType w:val="multilevel"/>
    <w:tmpl w:val="1EE465A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D5F07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D5F07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5F0DC6"/>
    <w:multiLevelType w:val="hybridMultilevel"/>
    <w:tmpl w:val="63A6360C"/>
    <w:lvl w:ilvl="0" w:tplc="9B5EEC6A">
      <w:start w:val="1"/>
      <w:numFmt w:val="bullet"/>
      <w:pStyle w:val="BulletList"/>
      <w:lvlText w:val="\"/>
      <w:lvlJc w:val="left"/>
      <w:pPr>
        <w:ind w:left="227" w:hanging="227"/>
      </w:pPr>
      <w:rPr>
        <w:rFonts w:ascii="Arial" w:hAnsi="Aria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57C80"/>
    <w:multiLevelType w:val="hybridMultilevel"/>
    <w:tmpl w:val="3A8EDF72"/>
    <w:lvl w:ilvl="0" w:tplc="AFB2C1C0">
      <w:start w:val="1"/>
      <w:numFmt w:val="upperLetter"/>
      <w:lvlText w:val="%1."/>
      <w:lvlJc w:val="left"/>
      <w:pPr>
        <w:ind w:left="998" w:hanging="360"/>
      </w:pPr>
      <w:rPr>
        <w:rFonts w:hint="default"/>
        <w:b/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660A3"/>
    <w:multiLevelType w:val="hybridMultilevel"/>
    <w:tmpl w:val="88267C26"/>
    <w:lvl w:ilvl="0" w:tplc="5DD4F766">
      <w:start w:val="1"/>
      <w:numFmt w:val="lowerRoman"/>
      <w:lvlText w:val="%1."/>
      <w:lvlJc w:val="right"/>
      <w:pPr>
        <w:ind w:left="720" w:hanging="360"/>
      </w:pPr>
      <w:rPr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735">
    <w:abstractNumId w:val="7"/>
  </w:num>
  <w:num w:numId="2" w16cid:durableId="1216161236">
    <w:abstractNumId w:val="8"/>
  </w:num>
  <w:num w:numId="3" w16cid:durableId="538665236">
    <w:abstractNumId w:val="14"/>
  </w:num>
  <w:num w:numId="4" w16cid:durableId="573003943">
    <w:abstractNumId w:val="10"/>
  </w:num>
  <w:num w:numId="5" w16cid:durableId="1615088234">
    <w:abstractNumId w:val="16"/>
  </w:num>
  <w:num w:numId="6" w16cid:durableId="368378400">
    <w:abstractNumId w:val="17"/>
  </w:num>
  <w:num w:numId="7" w16cid:durableId="1181354296">
    <w:abstractNumId w:val="4"/>
  </w:num>
  <w:num w:numId="8" w16cid:durableId="720520882">
    <w:abstractNumId w:val="0"/>
  </w:num>
  <w:num w:numId="9" w16cid:durableId="817455879">
    <w:abstractNumId w:val="1"/>
  </w:num>
  <w:num w:numId="10" w16cid:durableId="1277784995">
    <w:abstractNumId w:val="15"/>
  </w:num>
  <w:num w:numId="11" w16cid:durableId="1704817108">
    <w:abstractNumId w:val="6"/>
  </w:num>
  <w:num w:numId="12" w16cid:durableId="208957071">
    <w:abstractNumId w:val="2"/>
  </w:num>
  <w:num w:numId="13" w16cid:durableId="2137869631">
    <w:abstractNumId w:val="3"/>
  </w:num>
  <w:num w:numId="14" w16cid:durableId="713580753">
    <w:abstractNumId w:val="5"/>
  </w:num>
  <w:num w:numId="15" w16cid:durableId="205994377">
    <w:abstractNumId w:val="11"/>
  </w:num>
  <w:num w:numId="16" w16cid:durableId="1657027327">
    <w:abstractNumId w:val="9"/>
  </w:num>
  <w:num w:numId="17" w16cid:durableId="888613122">
    <w:abstractNumId w:val="13"/>
  </w:num>
  <w:num w:numId="18" w16cid:durableId="167137341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67"/>
    <w:rsid w:val="00000D58"/>
    <w:rsid w:val="00002A2A"/>
    <w:rsid w:val="0000361F"/>
    <w:rsid w:val="00004D0B"/>
    <w:rsid w:val="000058EA"/>
    <w:rsid w:val="00006471"/>
    <w:rsid w:val="0000673E"/>
    <w:rsid w:val="000071A8"/>
    <w:rsid w:val="00007250"/>
    <w:rsid w:val="000109C3"/>
    <w:rsid w:val="00011739"/>
    <w:rsid w:val="00016665"/>
    <w:rsid w:val="00016A34"/>
    <w:rsid w:val="00017300"/>
    <w:rsid w:val="00017405"/>
    <w:rsid w:val="0001749D"/>
    <w:rsid w:val="0002053F"/>
    <w:rsid w:val="00020686"/>
    <w:rsid w:val="000212DA"/>
    <w:rsid w:val="00021491"/>
    <w:rsid w:val="00021C9C"/>
    <w:rsid w:val="00022303"/>
    <w:rsid w:val="00022A8F"/>
    <w:rsid w:val="00023904"/>
    <w:rsid w:val="000246F8"/>
    <w:rsid w:val="0002531B"/>
    <w:rsid w:val="00025793"/>
    <w:rsid w:val="00026008"/>
    <w:rsid w:val="0002698E"/>
    <w:rsid w:val="00027E26"/>
    <w:rsid w:val="00027E63"/>
    <w:rsid w:val="000332EF"/>
    <w:rsid w:val="000338A2"/>
    <w:rsid w:val="00035575"/>
    <w:rsid w:val="000402C6"/>
    <w:rsid w:val="00041FDF"/>
    <w:rsid w:val="000433D3"/>
    <w:rsid w:val="0004462E"/>
    <w:rsid w:val="00044C49"/>
    <w:rsid w:val="00045D06"/>
    <w:rsid w:val="000474DC"/>
    <w:rsid w:val="0004792A"/>
    <w:rsid w:val="00047CFB"/>
    <w:rsid w:val="0005050B"/>
    <w:rsid w:val="000509A2"/>
    <w:rsid w:val="0005166B"/>
    <w:rsid w:val="000522C4"/>
    <w:rsid w:val="00052BC2"/>
    <w:rsid w:val="000537E6"/>
    <w:rsid w:val="000549F6"/>
    <w:rsid w:val="00054E91"/>
    <w:rsid w:val="000556FD"/>
    <w:rsid w:val="0005618D"/>
    <w:rsid w:val="00056A93"/>
    <w:rsid w:val="0005747F"/>
    <w:rsid w:val="00057BE9"/>
    <w:rsid w:val="0006032B"/>
    <w:rsid w:val="000611AA"/>
    <w:rsid w:val="00062448"/>
    <w:rsid w:val="00064670"/>
    <w:rsid w:val="00064860"/>
    <w:rsid w:val="00066E20"/>
    <w:rsid w:val="00071410"/>
    <w:rsid w:val="00071BB7"/>
    <w:rsid w:val="0007292F"/>
    <w:rsid w:val="00073FD8"/>
    <w:rsid w:val="0007525A"/>
    <w:rsid w:val="00075CF8"/>
    <w:rsid w:val="00077304"/>
    <w:rsid w:val="000774E2"/>
    <w:rsid w:val="00080B77"/>
    <w:rsid w:val="00081365"/>
    <w:rsid w:val="00082549"/>
    <w:rsid w:val="00082AA8"/>
    <w:rsid w:val="00084138"/>
    <w:rsid w:val="000853E4"/>
    <w:rsid w:val="0008543C"/>
    <w:rsid w:val="00085ED8"/>
    <w:rsid w:val="00086B99"/>
    <w:rsid w:val="00087C99"/>
    <w:rsid w:val="00090DC5"/>
    <w:rsid w:val="000927E5"/>
    <w:rsid w:val="00092FE7"/>
    <w:rsid w:val="000930B7"/>
    <w:rsid w:val="00093932"/>
    <w:rsid w:val="00093E01"/>
    <w:rsid w:val="00094155"/>
    <w:rsid w:val="000A0EFA"/>
    <w:rsid w:val="000A17C2"/>
    <w:rsid w:val="000A2CED"/>
    <w:rsid w:val="000A5000"/>
    <w:rsid w:val="000A5722"/>
    <w:rsid w:val="000A7495"/>
    <w:rsid w:val="000A7F74"/>
    <w:rsid w:val="000B046E"/>
    <w:rsid w:val="000B140E"/>
    <w:rsid w:val="000B1CE5"/>
    <w:rsid w:val="000B1F12"/>
    <w:rsid w:val="000B3554"/>
    <w:rsid w:val="000B4429"/>
    <w:rsid w:val="000B690A"/>
    <w:rsid w:val="000B7E06"/>
    <w:rsid w:val="000C234C"/>
    <w:rsid w:val="000C2DA2"/>
    <w:rsid w:val="000C4F41"/>
    <w:rsid w:val="000C64C8"/>
    <w:rsid w:val="000D01EB"/>
    <w:rsid w:val="000D04E7"/>
    <w:rsid w:val="000D0631"/>
    <w:rsid w:val="000D066A"/>
    <w:rsid w:val="000D280C"/>
    <w:rsid w:val="000D2FB3"/>
    <w:rsid w:val="000D3D6F"/>
    <w:rsid w:val="000D4DF2"/>
    <w:rsid w:val="000D67C6"/>
    <w:rsid w:val="000D7C26"/>
    <w:rsid w:val="000E0715"/>
    <w:rsid w:val="000E111E"/>
    <w:rsid w:val="000E2031"/>
    <w:rsid w:val="000E3812"/>
    <w:rsid w:val="000E64AF"/>
    <w:rsid w:val="000E6537"/>
    <w:rsid w:val="000E6BFF"/>
    <w:rsid w:val="000F01E0"/>
    <w:rsid w:val="000F1277"/>
    <w:rsid w:val="000F26A1"/>
    <w:rsid w:val="000F3D7F"/>
    <w:rsid w:val="000F4BD9"/>
    <w:rsid w:val="000F72D5"/>
    <w:rsid w:val="00100707"/>
    <w:rsid w:val="00100DE1"/>
    <w:rsid w:val="00101458"/>
    <w:rsid w:val="001021DF"/>
    <w:rsid w:val="00102F5D"/>
    <w:rsid w:val="001033C1"/>
    <w:rsid w:val="00105CD8"/>
    <w:rsid w:val="00114F20"/>
    <w:rsid w:val="00115964"/>
    <w:rsid w:val="00117CE1"/>
    <w:rsid w:val="00123437"/>
    <w:rsid w:val="00123714"/>
    <w:rsid w:val="00123B78"/>
    <w:rsid w:val="001257A6"/>
    <w:rsid w:val="00126818"/>
    <w:rsid w:val="00127DFD"/>
    <w:rsid w:val="0013052D"/>
    <w:rsid w:val="001314F1"/>
    <w:rsid w:val="00131D9D"/>
    <w:rsid w:val="00133EF5"/>
    <w:rsid w:val="00134093"/>
    <w:rsid w:val="00135E86"/>
    <w:rsid w:val="00140776"/>
    <w:rsid w:val="001409B8"/>
    <w:rsid w:val="001414D1"/>
    <w:rsid w:val="00141683"/>
    <w:rsid w:val="001418CF"/>
    <w:rsid w:val="00142281"/>
    <w:rsid w:val="00142405"/>
    <w:rsid w:val="00145A77"/>
    <w:rsid w:val="00150E1F"/>
    <w:rsid w:val="0015149E"/>
    <w:rsid w:val="0015215C"/>
    <w:rsid w:val="00152B68"/>
    <w:rsid w:val="00152EB1"/>
    <w:rsid w:val="00153590"/>
    <w:rsid w:val="00154A1C"/>
    <w:rsid w:val="00154C99"/>
    <w:rsid w:val="00156857"/>
    <w:rsid w:val="001568E3"/>
    <w:rsid w:val="00157943"/>
    <w:rsid w:val="001619BC"/>
    <w:rsid w:val="001625F0"/>
    <w:rsid w:val="0016441D"/>
    <w:rsid w:val="00164432"/>
    <w:rsid w:val="00164C03"/>
    <w:rsid w:val="001658B9"/>
    <w:rsid w:val="0016648D"/>
    <w:rsid w:val="0016692C"/>
    <w:rsid w:val="00167C72"/>
    <w:rsid w:val="00170C7F"/>
    <w:rsid w:val="00172040"/>
    <w:rsid w:val="0017314E"/>
    <w:rsid w:val="00174229"/>
    <w:rsid w:val="0017423C"/>
    <w:rsid w:val="00177F02"/>
    <w:rsid w:val="00180EB2"/>
    <w:rsid w:val="0018167F"/>
    <w:rsid w:val="00181B1B"/>
    <w:rsid w:val="00181C0F"/>
    <w:rsid w:val="00183B1B"/>
    <w:rsid w:val="00183DC1"/>
    <w:rsid w:val="00184B4A"/>
    <w:rsid w:val="00185066"/>
    <w:rsid w:val="0018647D"/>
    <w:rsid w:val="00186B3D"/>
    <w:rsid w:val="00186BED"/>
    <w:rsid w:val="00186D0E"/>
    <w:rsid w:val="00192929"/>
    <w:rsid w:val="00192B67"/>
    <w:rsid w:val="00194817"/>
    <w:rsid w:val="001948D1"/>
    <w:rsid w:val="00194F90"/>
    <w:rsid w:val="00196E7D"/>
    <w:rsid w:val="001A08C9"/>
    <w:rsid w:val="001A0955"/>
    <w:rsid w:val="001A0DE5"/>
    <w:rsid w:val="001A15C7"/>
    <w:rsid w:val="001A1C53"/>
    <w:rsid w:val="001A2D88"/>
    <w:rsid w:val="001A4107"/>
    <w:rsid w:val="001A4F4A"/>
    <w:rsid w:val="001A5831"/>
    <w:rsid w:val="001A69C8"/>
    <w:rsid w:val="001A6D95"/>
    <w:rsid w:val="001B0F5D"/>
    <w:rsid w:val="001B18C5"/>
    <w:rsid w:val="001B4AC3"/>
    <w:rsid w:val="001C057C"/>
    <w:rsid w:val="001C095C"/>
    <w:rsid w:val="001C14F8"/>
    <w:rsid w:val="001C1D53"/>
    <w:rsid w:val="001C27AB"/>
    <w:rsid w:val="001C3576"/>
    <w:rsid w:val="001C4094"/>
    <w:rsid w:val="001C44BE"/>
    <w:rsid w:val="001C5DF4"/>
    <w:rsid w:val="001C7ABC"/>
    <w:rsid w:val="001D2607"/>
    <w:rsid w:val="001D540B"/>
    <w:rsid w:val="001D62CA"/>
    <w:rsid w:val="001D6E76"/>
    <w:rsid w:val="001D7A95"/>
    <w:rsid w:val="001D7B24"/>
    <w:rsid w:val="001E03EA"/>
    <w:rsid w:val="001E46D9"/>
    <w:rsid w:val="001E7837"/>
    <w:rsid w:val="001E7FAF"/>
    <w:rsid w:val="001F0A8A"/>
    <w:rsid w:val="001F1112"/>
    <w:rsid w:val="001F230C"/>
    <w:rsid w:val="001F2A0B"/>
    <w:rsid w:val="001F3201"/>
    <w:rsid w:val="001F3C32"/>
    <w:rsid w:val="001F6386"/>
    <w:rsid w:val="001F67F0"/>
    <w:rsid w:val="0020114D"/>
    <w:rsid w:val="00202AC0"/>
    <w:rsid w:val="0020399F"/>
    <w:rsid w:val="00204A2E"/>
    <w:rsid w:val="00204FD1"/>
    <w:rsid w:val="00205070"/>
    <w:rsid w:val="002058E9"/>
    <w:rsid w:val="0021162F"/>
    <w:rsid w:val="00212160"/>
    <w:rsid w:val="00213B98"/>
    <w:rsid w:val="00215A07"/>
    <w:rsid w:val="00215FE6"/>
    <w:rsid w:val="002174A6"/>
    <w:rsid w:val="00217935"/>
    <w:rsid w:val="0021799A"/>
    <w:rsid w:val="00217E9E"/>
    <w:rsid w:val="0022054A"/>
    <w:rsid w:val="0022126C"/>
    <w:rsid w:val="00221628"/>
    <w:rsid w:val="00221C23"/>
    <w:rsid w:val="0022614D"/>
    <w:rsid w:val="00226826"/>
    <w:rsid w:val="002305AE"/>
    <w:rsid w:val="00232EAA"/>
    <w:rsid w:val="00234A3E"/>
    <w:rsid w:val="00235024"/>
    <w:rsid w:val="00236981"/>
    <w:rsid w:val="00237610"/>
    <w:rsid w:val="0024012B"/>
    <w:rsid w:val="00241220"/>
    <w:rsid w:val="00243BFD"/>
    <w:rsid w:val="002440E3"/>
    <w:rsid w:val="00245320"/>
    <w:rsid w:val="00246DC0"/>
    <w:rsid w:val="00251C6C"/>
    <w:rsid w:val="00252B81"/>
    <w:rsid w:val="00255774"/>
    <w:rsid w:val="00255D62"/>
    <w:rsid w:val="00255F68"/>
    <w:rsid w:val="00257D91"/>
    <w:rsid w:val="0026041B"/>
    <w:rsid w:val="00260AC2"/>
    <w:rsid w:val="00260C65"/>
    <w:rsid w:val="00260FFA"/>
    <w:rsid w:val="002610FD"/>
    <w:rsid w:val="00263691"/>
    <w:rsid w:val="00263FF8"/>
    <w:rsid w:val="002643B0"/>
    <w:rsid w:val="00265F98"/>
    <w:rsid w:val="00267700"/>
    <w:rsid w:val="002701C7"/>
    <w:rsid w:val="002709D2"/>
    <w:rsid w:val="00272B39"/>
    <w:rsid w:val="00273694"/>
    <w:rsid w:val="00275AAD"/>
    <w:rsid w:val="00276A79"/>
    <w:rsid w:val="00280607"/>
    <w:rsid w:val="0028255A"/>
    <w:rsid w:val="00282A4D"/>
    <w:rsid w:val="00283A03"/>
    <w:rsid w:val="00283C0A"/>
    <w:rsid w:val="00284AEE"/>
    <w:rsid w:val="00285E90"/>
    <w:rsid w:val="00287CE2"/>
    <w:rsid w:val="00290DEF"/>
    <w:rsid w:val="002919F2"/>
    <w:rsid w:val="00292759"/>
    <w:rsid w:val="0029395D"/>
    <w:rsid w:val="0029504A"/>
    <w:rsid w:val="00295754"/>
    <w:rsid w:val="00296575"/>
    <w:rsid w:val="002976AF"/>
    <w:rsid w:val="002A1041"/>
    <w:rsid w:val="002A224B"/>
    <w:rsid w:val="002A494E"/>
    <w:rsid w:val="002A5B17"/>
    <w:rsid w:val="002A629E"/>
    <w:rsid w:val="002B0AC5"/>
    <w:rsid w:val="002B1CE3"/>
    <w:rsid w:val="002B2F1C"/>
    <w:rsid w:val="002B550C"/>
    <w:rsid w:val="002B5857"/>
    <w:rsid w:val="002B6D62"/>
    <w:rsid w:val="002B6DE6"/>
    <w:rsid w:val="002C0669"/>
    <w:rsid w:val="002C1ECE"/>
    <w:rsid w:val="002C303C"/>
    <w:rsid w:val="002C4203"/>
    <w:rsid w:val="002C61E4"/>
    <w:rsid w:val="002C63E1"/>
    <w:rsid w:val="002C771A"/>
    <w:rsid w:val="002D04E0"/>
    <w:rsid w:val="002D127E"/>
    <w:rsid w:val="002D357C"/>
    <w:rsid w:val="002D54C6"/>
    <w:rsid w:val="002D6638"/>
    <w:rsid w:val="002D7F8B"/>
    <w:rsid w:val="002E026F"/>
    <w:rsid w:val="002E056F"/>
    <w:rsid w:val="002E2C45"/>
    <w:rsid w:val="002E3D4C"/>
    <w:rsid w:val="002E5954"/>
    <w:rsid w:val="002E6DD7"/>
    <w:rsid w:val="002E73AC"/>
    <w:rsid w:val="002E7484"/>
    <w:rsid w:val="002F0352"/>
    <w:rsid w:val="002F2177"/>
    <w:rsid w:val="002F4052"/>
    <w:rsid w:val="002F42A5"/>
    <w:rsid w:val="002F4980"/>
    <w:rsid w:val="002F5779"/>
    <w:rsid w:val="002F7A94"/>
    <w:rsid w:val="00300B6E"/>
    <w:rsid w:val="00300D6B"/>
    <w:rsid w:val="00302165"/>
    <w:rsid w:val="00302B93"/>
    <w:rsid w:val="00304007"/>
    <w:rsid w:val="0030509D"/>
    <w:rsid w:val="00310114"/>
    <w:rsid w:val="00311062"/>
    <w:rsid w:val="0031266B"/>
    <w:rsid w:val="003139AF"/>
    <w:rsid w:val="00315D89"/>
    <w:rsid w:val="003205B8"/>
    <w:rsid w:val="00320D55"/>
    <w:rsid w:val="00322D59"/>
    <w:rsid w:val="0032756F"/>
    <w:rsid w:val="00327775"/>
    <w:rsid w:val="00330FF2"/>
    <w:rsid w:val="0033306F"/>
    <w:rsid w:val="00333511"/>
    <w:rsid w:val="00335B86"/>
    <w:rsid w:val="0033636E"/>
    <w:rsid w:val="0034093D"/>
    <w:rsid w:val="003420D2"/>
    <w:rsid w:val="00345878"/>
    <w:rsid w:val="00346B24"/>
    <w:rsid w:val="0034734E"/>
    <w:rsid w:val="00350185"/>
    <w:rsid w:val="00352006"/>
    <w:rsid w:val="00352BF0"/>
    <w:rsid w:val="00354416"/>
    <w:rsid w:val="0035712C"/>
    <w:rsid w:val="00360D58"/>
    <w:rsid w:val="00362378"/>
    <w:rsid w:val="00362DA6"/>
    <w:rsid w:val="0036302F"/>
    <w:rsid w:val="003633EE"/>
    <w:rsid w:val="00370C94"/>
    <w:rsid w:val="00371238"/>
    <w:rsid w:val="0037228B"/>
    <w:rsid w:val="003722E2"/>
    <w:rsid w:val="00372904"/>
    <w:rsid w:val="0037434B"/>
    <w:rsid w:val="00374964"/>
    <w:rsid w:val="00376029"/>
    <w:rsid w:val="00376C8A"/>
    <w:rsid w:val="003771FF"/>
    <w:rsid w:val="00380506"/>
    <w:rsid w:val="00381302"/>
    <w:rsid w:val="00381B7C"/>
    <w:rsid w:val="00382259"/>
    <w:rsid w:val="00383614"/>
    <w:rsid w:val="00384377"/>
    <w:rsid w:val="00386485"/>
    <w:rsid w:val="00386747"/>
    <w:rsid w:val="003923DA"/>
    <w:rsid w:val="003926A6"/>
    <w:rsid w:val="00393353"/>
    <w:rsid w:val="00393F82"/>
    <w:rsid w:val="00394B71"/>
    <w:rsid w:val="00395531"/>
    <w:rsid w:val="003959C2"/>
    <w:rsid w:val="00396AD6"/>
    <w:rsid w:val="00396BD0"/>
    <w:rsid w:val="003977C7"/>
    <w:rsid w:val="003A0F76"/>
    <w:rsid w:val="003A2DB6"/>
    <w:rsid w:val="003A407F"/>
    <w:rsid w:val="003A4C34"/>
    <w:rsid w:val="003A50E0"/>
    <w:rsid w:val="003A6704"/>
    <w:rsid w:val="003A7F2A"/>
    <w:rsid w:val="003B2689"/>
    <w:rsid w:val="003B29BA"/>
    <w:rsid w:val="003B4168"/>
    <w:rsid w:val="003B4789"/>
    <w:rsid w:val="003B6FC9"/>
    <w:rsid w:val="003C0B28"/>
    <w:rsid w:val="003C0E7D"/>
    <w:rsid w:val="003C3E77"/>
    <w:rsid w:val="003C485B"/>
    <w:rsid w:val="003D04EC"/>
    <w:rsid w:val="003D087D"/>
    <w:rsid w:val="003D0C46"/>
    <w:rsid w:val="003D12DD"/>
    <w:rsid w:val="003D1C75"/>
    <w:rsid w:val="003D21C6"/>
    <w:rsid w:val="003D45C3"/>
    <w:rsid w:val="003D47C2"/>
    <w:rsid w:val="003D7751"/>
    <w:rsid w:val="003E0E8D"/>
    <w:rsid w:val="003E18F1"/>
    <w:rsid w:val="003E1EFB"/>
    <w:rsid w:val="003E2400"/>
    <w:rsid w:val="003E35DB"/>
    <w:rsid w:val="003E5F9E"/>
    <w:rsid w:val="003F0221"/>
    <w:rsid w:val="003F2773"/>
    <w:rsid w:val="003F3DA0"/>
    <w:rsid w:val="003F4829"/>
    <w:rsid w:val="003F4EAC"/>
    <w:rsid w:val="00400222"/>
    <w:rsid w:val="004013A2"/>
    <w:rsid w:val="004017E1"/>
    <w:rsid w:val="00402044"/>
    <w:rsid w:val="00403C43"/>
    <w:rsid w:val="00404C6C"/>
    <w:rsid w:val="004051D0"/>
    <w:rsid w:val="0040661F"/>
    <w:rsid w:val="0040677C"/>
    <w:rsid w:val="00410683"/>
    <w:rsid w:val="00410D74"/>
    <w:rsid w:val="00411BCF"/>
    <w:rsid w:val="004127E0"/>
    <w:rsid w:val="00413465"/>
    <w:rsid w:val="00413E8D"/>
    <w:rsid w:val="00415D63"/>
    <w:rsid w:val="00415DB2"/>
    <w:rsid w:val="00416874"/>
    <w:rsid w:val="00416FE2"/>
    <w:rsid w:val="00417333"/>
    <w:rsid w:val="00417C95"/>
    <w:rsid w:val="00417FD5"/>
    <w:rsid w:val="00420A58"/>
    <w:rsid w:val="00420BCB"/>
    <w:rsid w:val="00421E24"/>
    <w:rsid w:val="004232F3"/>
    <w:rsid w:val="00425A54"/>
    <w:rsid w:val="00426873"/>
    <w:rsid w:val="00426F5D"/>
    <w:rsid w:val="00427958"/>
    <w:rsid w:val="00431CF0"/>
    <w:rsid w:val="004337BD"/>
    <w:rsid w:val="004338F7"/>
    <w:rsid w:val="00433ADD"/>
    <w:rsid w:val="00435E50"/>
    <w:rsid w:val="00436CFA"/>
    <w:rsid w:val="00436E55"/>
    <w:rsid w:val="00437049"/>
    <w:rsid w:val="00437F39"/>
    <w:rsid w:val="0044061E"/>
    <w:rsid w:val="00440E00"/>
    <w:rsid w:val="00441403"/>
    <w:rsid w:val="00442829"/>
    <w:rsid w:val="00443DD0"/>
    <w:rsid w:val="0044629C"/>
    <w:rsid w:val="00446E18"/>
    <w:rsid w:val="00447451"/>
    <w:rsid w:val="0044778E"/>
    <w:rsid w:val="00447F3E"/>
    <w:rsid w:val="00450A95"/>
    <w:rsid w:val="004512E7"/>
    <w:rsid w:val="004533DA"/>
    <w:rsid w:val="00453AB4"/>
    <w:rsid w:val="00453CFC"/>
    <w:rsid w:val="00454A7A"/>
    <w:rsid w:val="00455055"/>
    <w:rsid w:val="00455645"/>
    <w:rsid w:val="00455686"/>
    <w:rsid w:val="00456168"/>
    <w:rsid w:val="00456786"/>
    <w:rsid w:val="00456A25"/>
    <w:rsid w:val="00461566"/>
    <w:rsid w:val="004620A3"/>
    <w:rsid w:val="00462681"/>
    <w:rsid w:val="00465588"/>
    <w:rsid w:val="00466745"/>
    <w:rsid w:val="0046693D"/>
    <w:rsid w:val="0046714E"/>
    <w:rsid w:val="00472648"/>
    <w:rsid w:val="0047357E"/>
    <w:rsid w:val="0047419F"/>
    <w:rsid w:val="00475A54"/>
    <w:rsid w:val="00475AAC"/>
    <w:rsid w:val="00475F96"/>
    <w:rsid w:val="00476D2D"/>
    <w:rsid w:val="00476ED7"/>
    <w:rsid w:val="0048216B"/>
    <w:rsid w:val="00485C5E"/>
    <w:rsid w:val="00486D78"/>
    <w:rsid w:val="00491BDD"/>
    <w:rsid w:val="00491C67"/>
    <w:rsid w:val="00492577"/>
    <w:rsid w:val="004938F8"/>
    <w:rsid w:val="00493D73"/>
    <w:rsid w:val="00494837"/>
    <w:rsid w:val="00495327"/>
    <w:rsid w:val="00495681"/>
    <w:rsid w:val="0049622C"/>
    <w:rsid w:val="004A0202"/>
    <w:rsid w:val="004A03A7"/>
    <w:rsid w:val="004A0AF8"/>
    <w:rsid w:val="004A1AB1"/>
    <w:rsid w:val="004A2537"/>
    <w:rsid w:val="004A2E8A"/>
    <w:rsid w:val="004A4B2F"/>
    <w:rsid w:val="004A4D74"/>
    <w:rsid w:val="004A52B8"/>
    <w:rsid w:val="004A5BA9"/>
    <w:rsid w:val="004B0A45"/>
    <w:rsid w:val="004B0AC4"/>
    <w:rsid w:val="004B0CCA"/>
    <w:rsid w:val="004B1237"/>
    <w:rsid w:val="004B2442"/>
    <w:rsid w:val="004B33B3"/>
    <w:rsid w:val="004B3CCE"/>
    <w:rsid w:val="004B4852"/>
    <w:rsid w:val="004B64FD"/>
    <w:rsid w:val="004B6D19"/>
    <w:rsid w:val="004B7BE2"/>
    <w:rsid w:val="004B7D59"/>
    <w:rsid w:val="004C226B"/>
    <w:rsid w:val="004C314C"/>
    <w:rsid w:val="004C3FCE"/>
    <w:rsid w:val="004C4110"/>
    <w:rsid w:val="004C41B8"/>
    <w:rsid w:val="004C4DB6"/>
    <w:rsid w:val="004C6D43"/>
    <w:rsid w:val="004C6ECA"/>
    <w:rsid w:val="004D23E4"/>
    <w:rsid w:val="004D2432"/>
    <w:rsid w:val="004D27FF"/>
    <w:rsid w:val="004D4470"/>
    <w:rsid w:val="004E1470"/>
    <w:rsid w:val="004E148F"/>
    <w:rsid w:val="004E2733"/>
    <w:rsid w:val="004E3A92"/>
    <w:rsid w:val="004E5086"/>
    <w:rsid w:val="004E51D5"/>
    <w:rsid w:val="004E7FF1"/>
    <w:rsid w:val="004F0972"/>
    <w:rsid w:val="004F163B"/>
    <w:rsid w:val="004F3704"/>
    <w:rsid w:val="004F3C11"/>
    <w:rsid w:val="004F624B"/>
    <w:rsid w:val="00500434"/>
    <w:rsid w:val="0050073E"/>
    <w:rsid w:val="00500AFD"/>
    <w:rsid w:val="00500C3F"/>
    <w:rsid w:val="00501A67"/>
    <w:rsid w:val="00504480"/>
    <w:rsid w:val="005049D7"/>
    <w:rsid w:val="0050645A"/>
    <w:rsid w:val="00507EA6"/>
    <w:rsid w:val="00510FC9"/>
    <w:rsid w:val="00511A5A"/>
    <w:rsid w:val="00512226"/>
    <w:rsid w:val="00512AEF"/>
    <w:rsid w:val="00512DEE"/>
    <w:rsid w:val="00516E08"/>
    <w:rsid w:val="005174C0"/>
    <w:rsid w:val="00521D1B"/>
    <w:rsid w:val="0052429B"/>
    <w:rsid w:val="00530E54"/>
    <w:rsid w:val="00531B6E"/>
    <w:rsid w:val="0053318A"/>
    <w:rsid w:val="00533596"/>
    <w:rsid w:val="00534131"/>
    <w:rsid w:val="005351E4"/>
    <w:rsid w:val="0053549E"/>
    <w:rsid w:val="00535579"/>
    <w:rsid w:val="00535E51"/>
    <w:rsid w:val="00536C08"/>
    <w:rsid w:val="00537292"/>
    <w:rsid w:val="00537679"/>
    <w:rsid w:val="005415F0"/>
    <w:rsid w:val="00541984"/>
    <w:rsid w:val="00541FCF"/>
    <w:rsid w:val="00542CCF"/>
    <w:rsid w:val="00543803"/>
    <w:rsid w:val="00544CA8"/>
    <w:rsid w:val="00545BDD"/>
    <w:rsid w:val="005471A1"/>
    <w:rsid w:val="00547CB8"/>
    <w:rsid w:val="00547F2C"/>
    <w:rsid w:val="00550072"/>
    <w:rsid w:val="005542B5"/>
    <w:rsid w:val="00554DF1"/>
    <w:rsid w:val="00555B7E"/>
    <w:rsid w:val="00556C28"/>
    <w:rsid w:val="00557AB3"/>
    <w:rsid w:val="00557E9D"/>
    <w:rsid w:val="005606ED"/>
    <w:rsid w:val="00560FAA"/>
    <w:rsid w:val="00561DFC"/>
    <w:rsid w:val="00561F97"/>
    <w:rsid w:val="00562C6F"/>
    <w:rsid w:val="0056346C"/>
    <w:rsid w:val="00564197"/>
    <w:rsid w:val="005659F6"/>
    <w:rsid w:val="00566EB9"/>
    <w:rsid w:val="00567FB2"/>
    <w:rsid w:val="00570CDC"/>
    <w:rsid w:val="00572960"/>
    <w:rsid w:val="005732D5"/>
    <w:rsid w:val="005733C5"/>
    <w:rsid w:val="005748E0"/>
    <w:rsid w:val="00575254"/>
    <w:rsid w:val="00575E02"/>
    <w:rsid w:val="00580271"/>
    <w:rsid w:val="00581BA1"/>
    <w:rsid w:val="00583142"/>
    <w:rsid w:val="00584FCA"/>
    <w:rsid w:val="005852E3"/>
    <w:rsid w:val="00585B57"/>
    <w:rsid w:val="0058687B"/>
    <w:rsid w:val="005874F2"/>
    <w:rsid w:val="00590E2B"/>
    <w:rsid w:val="00592495"/>
    <w:rsid w:val="0059275D"/>
    <w:rsid w:val="00593A47"/>
    <w:rsid w:val="00596442"/>
    <w:rsid w:val="00597201"/>
    <w:rsid w:val="005A06FB"/>
    <w:rsid w:val="005A44FF"/>
    <w:rsid w:val="005A554B"/>
    <w:rsid w:val="005B03A5"/>
    <w:rsid w:val="005B1D3E"/>
    <w:rsid w:val="005B2149"/>
    <w:rsid w:val="005B23E5"/>
    <w:rsid w:val="005B4179"/>
    <w:rsid w:val="005B4295"/>
    <w:rsid w:val="005B4333"/>
    <w:rsid w:val="005B4D30"/>
    <w:rsid w:val="005B5AFD"/>
    <w:rsid w:val="005B72A8"/>
    <w:rsid w:val="005B7C07"/>
    <w:rsid w:val="005C0233"/>
    <w:rsid w:val="005C0364"/>
    <w:rsid w:val="005C2A98"/>
    <w:rsid w:val="005C3150"/>
    <w:rsid w:val="005C3356"/>
    <w:rsid w:val="005C3534"/>
    <w:rsid w:val="005C3545"/>
    <w:rsid w:val="005C3DC2"/>
    <w:rsid w:val="005C4374"/>
    <w:rsid w:val="005C640B"/>
    <w:rsid w:val="005C709C"/>
    <w:rsid w:val="005C75DD"/>
    <w:rsid w:val="005C7AE6"/>
    <w:rsid w:val="005C7E83"/>
    <w:rsid w:val="005D0157"/>
    <w:rsid w:val="005D282B"/>
    <w:rsid w:val="005D3D56"/>
    <w:rsid w:val="005D4222"/>
    <w:rsid w:val="005D4373"/>
    <w:rsid w:val="005D4EE6"/>
    <w:rsid w:val="005D67F5"/>
    <w:rsid w:val="005E0318"/>
    <w:rsid w:val="005E2D12"/>
    <w:rsid w:val="005E2FF7"/>
    <w:rsid w:val="005E3972"/>
    <w:rsid w:val="005E46ED"/>
    <w:rsid w:val="005E4741"/>
    <w:rsid w:val="005E59B2"/>
    <w:rsid w:val="005E5CFC"/>
    <w:rsid w:val="005E661B"/>
    <w:rsid w:val="005E6E5E"/>
    <w:rsid w:val="005F026C"/>
    <w:rsid w:val="005F0FDF"/>
    <w:rsid w:val="005F364D"/>
    <w:rsid w:val="005F3978"/>
    <w:rsid w:val="00600F1C"/>
    <w:rsid w:val="0060117C"/>
    <w:rsid w:val="00601588"/>
    <w:rsid w:val="0060596A"/>
    <w:rsid w:val="006059E9"/>
    <w:rsid w:val="00612605"/>
    <w:rsid w:val="00612B1B"/>
    <w:rsid w:val="00613F1E"/>
    <w:rsid w:val="00613F4F"/>
    <w:rsid w:val="00614872"/>
    <w:rsid w:val="0062246A"/>
    <w:rsid w:val="00622E4C"/>
    <w:rsid w:val="0062349A"/>
    <w:rsid w:val="0062357D"/>
    <w:rsid w:val="006277E6"/>
    <w:rsid w:val="00630771"/>
    <w:rsid w:val="00631D4A"/>
    <w:rsid w:val="00633183"/>
    <w:rsid w:val="006334EA"/>
    <w:rsid w:val="00634457"/>
    <w:rsid w:val="00634650"/>
    <w:rsid w:val="00635F34"/>
    <w:rsid w:val="00636F7B"/>
    <w:rsid w:val="00641A6A"/>
    <w:rsid w:val="00641DE0"/>
    <w:rsid w:val="006430E8"/>
    <w:rsid w:val="0064438E"/>
    <w:rsid w:val="006453F3"/>
    <w:rsid w:val="00645DBE"/>
    <w:rsid w:val="006460AD"/>
    <w:rsid w:val="00646A43"/>
    <w:rsid w:val="00647E82"/>
    <w:rsid w:val="006508F4"/>
    <w:rsid w:val="006526FE"/>
    <w:rsid w:val="0065348A"/>
    <w:rsid w:val="00654D21"/>
    <w:rsid w:val="00656A70"/>
    <w:rsid w:val="0066015A"/>
    <w:rsid w:val="0066147B"/>
    <w:rsid w:val="0066188F"/>
    <w:rsid w:val="006646D1"/>
    <w:rsid w:val="00667029"/>
    <w:rsid w:val="00670E32"/>
    <w:rsid w:val="00670F80"/>
    <w:rsid w:val="006713B4"/>
    <w:rsid w:val="00671484"/>
    <w:rsid w:val="00672EF6"/>
    <w:rsid w:val="00673C6D"/>
    <w:rsid w:val="00673D59"/>
    <w:rsid w:val="00680CA6"/>
    <w:rsid w:val="00681A3A"/>
    <w:rsid w:val="00682636"/>
    <w:rsid w:val="006839B8"/>
    <w:rsid w:val="00683F91"/>
    <w:rsid w:val="00684B10"/>
    <w:rsid w:val="00690105"/>
    <w:rsid w:val="00692482"/>
    <w:rsid w:val="00693C0F"/>
    <w:rsid w:val="00695874"/>
    <w:rsid w:val="00697874"/>
    <w:rsid w:val="006978D2"/>
    <w:rsid w:val="006A1C48"/>
    <w:rsid w:val="006A2657"/>
    <w:rsid w:val="006A31CD"/>
    <w:rsid w:val="006A438C"/>
    <w:rsid w:val="006A5370"/>
    <w:rsid w:val="006A6A45"/>
    <w:rsid w:val="006A7453"/>
    <w:rsid w:val="006B34F3"/>
    <w:rsid w:val="006B3F8F"/>
    <w:rsid w:val="006B558D"/>
    <w:rsid w:val="006B6ABF"/>
    <w:rsid w:val="006B6F15"/>
    <w:rsid w:val="006B73D6"/>
    <w:rsid w:val="006C2516"/>
    <w:rsid w:val="006C298F"/>
    <w:rsid w:val="006C39AE"/>
    <w:rsid w:val="006C4C92"/>
    <w:rsid w:val="006C5171"/>
    <w:rsid w:val="006C552F"/>
    <w:rsid w:val="006C5AF8"/>
    <w:rsid w:val="006C72A9"/>
    <w:rsid w:val="006D0757"/>
    <w:rsid w:val="006D18C9"/>
    <w:rsid w:val="006D25AD"/>
    <w:rsid w:val="006D4218"/>
    <w:rsid w:val="006D6279"/>
    <w:rsid w:val="006D6397"/>
    <w:rsid w:val="006D6BA8"/>
    <w:rsid w:val="006D771C"/>
    <w:rsid w:val="006D7A33"/>
    <w:rsid w:val="006E3034"/>
    <w:rsid w:val="006E3EE7"/>
    <w:rsid w:val="006E42F8"/>
    <w:rsid w:val="006E4A00"/>
    <w:rsid w:val="006E5341"/>
    <w:rsid w:val="006E6235"/>
    <w:rsid w:val="006E6E8E"/>
    <w:rsid w:val="006E765C"/>
    <w:rsid w:val="006F0FC0"/>
    <w:rsid w:val="006F15EC"/>
    <w:rsid w:val="006F3A25"/>
    <w:rsid w:val="006F511A"/>
    <w:rsid w:val="006F72DE"/>
    <w:rsid w:val="00700CD9"/>
    <w:rsid w:val="00700D69"/>
    <w:rsid w:val="00702BBC"/>
    <w:rsid w:val="0070325E"/>
    <w:rsid w:val="00703C28"/>
    <w:rsid w:val="007043E9"/>
    <w:rsid w:val="00704664"/>
    <w:rsid w:val="00704864"/>
    <w:rsid w:val="00704C1A"/>
    <w:rsid w:val="007059E0"/>
    <w:rsid w:val="00705D44"/>
    <w:rsid w:val="00706318"/>
    <w:rsid w:val="007072AA"/>
    <w:rsid w:val="007073C8"/>
    <w:rsid w:val="00711B19"/>
    <w:rsid w:val="0071315D"/>
    <w:rsid w:val="00713D1D"/>
    <w:rsid w:val="00714679"/>
    <w:rsid w:val="00715669"/>
    <w:rsid w:val="00715880"/>
    <w:rsid w:val="00716013"/>
    <w:rsid w:val="00716A4C"/>
    <w:rsid w:val="0071735B"/>
    <w:rsid w:val="00717997"/>
    <w:rsid w:val="00720327"/>
    <w:rsid w:val="00720689"/>
    <w:rsid w:val="00720B22"/>
    <w:rsid w:val="007215C0"/>
    <w:rsid w:val="00721B84"/>
    <w:rsid w:val="00722293"/>
    <w:rsid w:val="0072301C"/>
    <w:rsid w:val="00723935"/>
    <w:rsid w:val="00724D6A"/>
    <w:rsid w:val="007304CE"/>
    <w:rsid w:val="00730B1B"/>
    <w:rsid w:val="00732CC0"/>
    <w:rsid w:val="0073320D"/>
    <w:rsid w:val="00733D6B"/>
    <w:rsid w:val="0073660D"/>
    <w:rsid w:val="00736E49"/>
    <w:rsid w:val="00737FDD"/>
    <w:rsid w:val="007400A9"/>
    <w:rsid w:val="007404F7"/>
    <w:rsid w:val="007411C7"/>
    <w:rsid w:val="00741AC8"/>
    <w:rsid w:val="00742C5F"/>
    <w:rsid w:val="007431BB"/>
    <w:rsid w:val="007471DB"/>
    <w:rsid w:val="00747431"/>
    <w:rsid w:val="007540A7"/>
    <w:rsid w:val="00755971"/>
    <w:rsid w:val="00756463"/>
    <w:rsid w:val="0075683F"/>
    <w:rsid w:val="007617BD"/>
    <w:rsid w:val="007618A0"/>
    <w:rsid w:val="007630E6"/>
    <w:rsid w:val="00763680"/>
    <w:rsid w:val="007639D3"/>
    <w:rsid w:val="00770847"/>
    <w:rsid w:val="00770D91"/>
    <w:rsid w:val="00773280"/>
    <w:rsid w:val="00774E5B"/>
    <w:rsid w:val="007751B4"/>
    <w:rsid w:val="00775273"/>
    <w:rsid w:val="0077674F"/>
    <w:rsid w:val="00777756"/>
    <w:rsid w:val="00780BFD"/>
    <w:rsid w:val="00781044"/>
    <w:rsid w:val="0078491F"/>
    <w:rsid w:val="00784C66"/>
    <w:rsid w:val="0078551B"/>
    <w:rsid w:val="00786E8D"/>
    <w:rsid w:val="00787932"/>
    <w:rsid w:val="00787FA8"/>
    <w:rsid w:val="00795144"/>
    <w:rsid w:val="00795E28"/>
    <w:rsid w:val="00796D97"/>
    <w:rsid w:val="007972C4"/>
    <w:rsid w:val="00797D7E"/>
    <w:rsid w:val="007A1E02"/>
    <w:rsid w:val="007A2E87"/>
    <w:rsid w:val="007A3828"/>
    <w:rsid w:val="007A3C96"/>
    <w:rsid w:val="007A6E50"/>
    <w:rsid w:val="007A7178"/>
    <w:rsid w:val="007B1CD2"/>
    <w:rsid w:val="007B25AD"/>
    <w:rsid w:val="007B3D5F"/>
    <w:rsid w:val="007B403E"/>
    <w:rsid w:val="007B4C48"/>
    <w:rsid w:val="007B5ACF"/>
    <w:rsid w:val="007B71E1"/>
    <w:rsid w:val="007C05F3"/>
    <w:rsid w:val="007C07B9"/>
    <w:rsid w:val="007C11B0"/>
    <w:rsid w:val="007C1228"/>
    <w:rsid w:val="007C3BE0"/>
    <w:rsid w:val="007C5216"/>
    <w:rsid w:val="007C6876"/>
    <w:rsid w:val="007C6A42"/>
    <w:rsid w:val="007C7A77"/>
    <w:rsid w:val="007D0E5F"/>
    <w:rsid w:val="007D2C6C"/>
    <w:rsid w:val="007D78F2"/>
    <w:rsid w:val="007D7B39"/>
    <w:rsid w:val="007D7E2F"/>
    <w:rsid w:val="007E0CBA"/>
    <w:rsid w:val="007E2D89"/>
    <w:rsid w:val="007E3752"/>
    <w:rsid w:val="007E38F1"/>
    <w:rsid w:val="007E3B30"/>
    <w:rsid w:val="007E727F"/>
    <w:rsid w:val="007E77EE"/>
    <w:rsid w:val="007F0783"/>
    <w:rsid w:val="007F621C"/>
    <w:rsid w:val="007F6520"/>
    <w:rsid w:val="007F6818"/>
    <w:rsid w:val="007F7821"/>
    <w:rsid w:val="00801A9A"/>
    <w:rsid w:val="00803083"/>
    <w:rsid w:val="00803283"/>
    <w:rsid w:val="008034AB"/>
    <w:rsid w:val="00803DA4"/>
    <w:rsid w:val="00804142"/>
    <w:rsid w:val="00804207"/>
    <w:rsid w:val="00804FF8"/>
    <w:rsid w:val="00810384"/>
    <w:rsid w:val="008119B2"/>
    <w:rsid w:val="0081270C"/>
    <w:rsid w:val="00812C2B"/>
    <w:rsid w:val="00812DFD"/>
    <w:rsid w:val="00816E67"/>
    <w:rsid w:val="00823556"/>
    <w:rsid w:val="00824D45"/>
    <w:rsid w:val="00824DB3"/>
    <w:rsid w:val="008252F8"/>
    <w:rsid w:val="00826FA2"/>
    <w:rsid w:val="008274D1"/>
    <w:rsid w:val="0082775B"/>
    <w:rsid w:val="00827E17"/>
    <w:rsid w:val="00831DEC"/>
    <w:rsid w:val="0083315E"/>
    <w:rsid w:val="00836D05"/>
    <w:rsid w:val="0084048A"/>
    <w:rsid w:val="00840E16"/>
    <w:rsid w:val="0084286A"/>
    <w:rsid w:val="0084499D"/>
    <w:rsid w:val="00851B6C"/>
    <w:rsid w:val="00854392"/>
    <w:rsid w:val="00854932"/>
    <w:rsid w:val="008559A9"/>
    <w:rsid w:val="00856889"/>
    <w:rsid w:val="00860C61"/>
    <w:rsid w:val="008661A5"/>
    <w:rsid w:val="00867048"/>
    <w:rsid w:val="00867DF9"/>
    <w:rsid w:val="0087095C"/>
    <w:rsid w:val="0087136B"/>
    <w:rsid w:val="008715EE"/>
    <w:rsid w:val="00872481"/>
    <w:rsid w:val="00873805"/>
    <w:rsid w:val="0087562D"/>
    <w:rsid w:val="00876289"/>
    <w:rsid w:val="0088026F"/>
    <w:rsid w:val="00881851"/>
    <w:rsid w:val="00882482"/>
    <w:rsid w:val="008859E5"/>
    <w:rsid w:val="00885D4E"/>
    <w:rsid w:val="008860E6"/>
    <w:rsid w:val="00886C8C"/>
    <w:rsid w:val="00886CB0"/>
    <w:rsid w:val="008871D8"/>
    <w:rsid w:val="008877B0"/>
    <w:rsid w:val="0089000D"/>
    <w:rsid w:val="00890694"/>
    <w:rsid w:val="0089246B"/>
    <w:rsid w:val="00892BA9"/>
    <w:rsid w:val="00893F5A"/>
    <w:rsid w:val="008961D7"/>
    <w:rsid w:val="00896569"/>
    <w:rsid w:val="00897A76"/>
    <w:rsid w:val="008A201B"/>
    <w:rsid w:val="008A5F1E"/>
    <w:rsid w:val="008A61E3"/>
    <w:rsid w:val="008A765A"/>
    <w:rsid w:val="008A7C07"/>
    <w:rsid w:val="008B0648"/>
    <w:rsid w:val="008B0745"/>
    <w:rsid w:val="008B25AF"/>
    <w:rsid w:val="008B3072"/>
    <w:rsid w:val="008B3397"/>
    <w:rsid w:val="008B3A30"/>
    <w:rsid w:val="008B3EDC"/>
    <w:rsid w:val="008B4AB8"/>
    <w:rsid w:val="008B5793"/>
    <w:rsid w:val="008B6438"/>
    <w:rsid w:val="008C0091"/>
    <w:rsid w:val="008C07D1"/>
    <w:rsid w:val="008C554E"/>
    <w:rsid w:val="008C752D"/>
    <w:rsid w:val="008C7BE8"/>
    <w:rsid w:val="008C7F0E"/>
    <w:rsid w:val="008D06E9"/>
    <w:rsid w:val="008D1D4E"/>
    <w:rsid w:val="008D32D8"/>
    <w:rsid w:val="008D43E0"/>
    <w:rsid w:val="008D5535"/>
    <w:rsid w:val="008D7EE2"/>
    <w:rsid w:val="008E07B5"/>
    <w:rsid w:val="008E203E"/>
    <w:rsid w:val="008E5CDB"/>
    <w:rsid w:val="008F036D"/>
    <w:rsid w:val="008F2710"/>
    <w:rsid w:val="008F2797"/>
    <w:rsid w:val="008F2940"/>
    <w:rsid w:val="008F3310"/>
    <w:rsid w:val="008F4161"/>
    <w:rsid w:val="008F51D2"/>
    <w:rsid w:val="008F622E"/>
    <w:rsid w:val="008F6649"/>
    <w:rsid w:val="008F73B4"/>
    <w:rsid w:val="00900429"/>
    <w:rsid w:val="00901615"/>
    <w:rsid w:val="009029CB"/>
    <w:rsid w:val="0090693F"/>
    <w:rsid w:val="0091424B"/>
    <w:rsid w:val="0091598C"/>
    <w:rsid w:val="00916902"/>
    <w:rsid w:val="00916DFA"/>
    <w:rsid w:val="009171E9"/>
    <w:rsid w:val="009177D8"/>
    <w:rsid w:val="009229CC"/>
    <w:rsid w:val="00922C54"/>
    <w:rsid w:val="00924204"/>
    <w:rsid w:val="00925A41"/>
    <w:rsid w:val="00926F73"/>
    <w:rsid w:val="009312DD"/>
    <w:rsid w:val="0093277B"/>
    <w:rsid w:val="00933848"/>
    <w:rsid w:val="0093562F"/>
    <w:rsid w:val="00936B18"/>
    <w:rsid w:val="00940D50"/>
    <w:rsid w:val="0094451C"/>
    <w:rsid w:val="009445AF"/>
    <w:rsid w:val="00944BCA"/>
    <w:rsid w:val="00945A8E"/>
    <w:rsid w:val="00945B4C"/>
    <w:rsid w:val="009476F5"/>
    <w:rsid w:val="009478C8"/>
    <w:rsid w:val="00954E2E"/>
    <w:rsid w:val="00957069"/>
    <w:rsid w:val="0095708F"/>
    <w:rsid w:val="00967391"/>
    <w:rsid w:val="00967FCC"/>
    <w:rsid w:val="00975B83"/>
    <w:rsid w:val="009807B0"/>
    <w:rsid w:val="00981139"/>
    <w:rsid w:val="0098215E"/>
    <w:rsid w:val="00982552"/>
    <w:rsid w:val="00983012"/>
    <w:rsid w:val="00983646"/>
    <w:rsid w:val="00984B87"/>
    <w:rsid w:val="009855E9"/>
    <w:rsid w:val="00985940"/>
    <w:rsid w:val="00986177"/>
    <w:rsid w:val="009862A5"/>
    <w:rsid w:val="009862C7"/>
    <w:rsid w:val="009873D0"/>
    <w:rsid w:val="00987BA9"/>
    <w:rsid w:val="0099022B"/>
    <w:rsid w:val="00991286"/>
    <w:rsid w:val="009917D3"/>
    <w:rsid w:val="00991F82"/>
    <w:rsid w:val="0099358D"/>
    <w:rsid w:val="00993FB3"/>
    <w:rsid w:val="00997A79"/>
    <w:rsid w:val="00997BA9"/>
    <w:rsid w:val="00997CAF"/>
    <w:rsid w:val="00997DF3"/>
    <w:rsid w:val="009A3822"/>
    <w:rsid w:val="009A7841"/>
    <w:rsid w:val="009B1A16"/>
    <w:rsid w:val="009B1B6A"/>
    <w:rsid w:val="009B2073"/>
    <w:rsid w:val="009B2679"/>
    <w:rsid w:val="009B2D31"/>
    <w:rsid w:val="009B6056"/>
    <w:rsid w:val="009B6669"/>
    <w:rsid w:val="009B68BF"/>
    <w:rsid w:val="009B6F24"/>
    <w:rsid w:val="009C0141"/>
    <w:rsid w:val="009C0FB8"/>
    <w:rsid w:val="009C292A"/>
    <w:rsid w:val="009C45BF"/>
    <w:rsid w:val="009C47BF"/>
    <w:rsid w:val="009C6DE9"/>
    <w:rsid w:val="009D0288"/>
    <w:rsid w:val="009D1A52"/>
    <w:rsid w:val="009D4598"/>
    <w:rsid w:val="009E007F"/>
    <w:rsid w:val="009E03B7"/>
    <w:rsid w:val="009E0A5F"/>
    <w:rsid w:val="009E17F1"/>
    <w:rsid w:val="009E1B1D"/>
    <w:rsid w:val="009E1FFF"/>
    <w:rsid w:val="009E25D6"/>
    <w:rsid w:val="009E3D1B"/>
    <w:rsid w:val="009E3E4D"/>
    <w:rsid w:val="009E5226"/>
    <w:rsid w:val="009E5B35"/>
    <w:rsid w:val="009E6D3F"/>
    <w:rsid w:val="009E75C7"/>
    <w:rsid w:val="009F422B"/>
    <w:rsid w:val="009F46C3"/>
    <w:rsid w:val="009F4B18"/>
    <w:rsid w:val="009F5F35"/>
    <w:rsid w:val="009F7294"/>
    <w:rsid w:val="00A002C4"/>
    <w:rsid w:val="00A01A9E"/>
    <w:rsid w:val="00A02C0A"/>
    <w:rsid w:val="00A03916"/>
    <w:rsid w:val="00A04156"/>
    <w:rsid w:val="00A045EC"/>
    <w:rsid w:val="00A07952"/>
    <w:rsid w:val="00A10A71"/>
    <w:rsid w:val="00A10DB3"/>
    <w:rsid w:val="00A10E40"/>
    <w:rsid w:val="00A13839"/>
    <w:rsid w:val="00A142B9"/>
    <w:rsid w:val="00A15897"/>
    <w:rsid w:val="00A159F2"/>
    <w:rsid w:val="00A15A98"/>
    <w:rsid w:val="00A17672"/>
    <w:rsid w:val="00A17D47"/>
    <w:rsid w:val="00A21927"/>
    <w:rsid w:val="00A21980"/>
    <w:rsid w:val="00A23500"/>
    <w:rsid w:val="00A24132"/>
    <w:rsid w:val="00A24688"/>
    <w:rsid w:val="00A301E5"/>
    <w:rsid w:val="00A30649"/>
    <w:rsid w:val="00A31474"/>
    <w:rsid w:val="00A3321A"/>
    <w:rsid w:val="00A34F4D"/>
    <w:rsid w:val="00A3658D"/>
    <w:rsid w:val="00A36BD0"/>
    <w:rsid w:val="00A37804"/>
    <w:rsid w:val="00A40229"/>
    <w:rsid w:val="00A4026B"/>
    <w:rsid w:val="00A42351"/>
    <w:rsid w:val="00A44092"/>
    <w:rsid w:val="00A44106"/>
    <w:rsid w:val="00A479C7"/>
    <w:rsid w:val="00A47D76"/>
    <w:rsid w:val="00A50A10"/>
    <w:rsid w:val="00A52746"/>
    <w:rsid w:val="00A53C2F"/>
    <w:rsid w:val="00A55ACC"/>
    <w:rsid w:val="00A55C9E"/>
    <w:rsid w:val="00A55DA8"/>
    <w:rsid w:val="00A577B0"/>
    <w:rsid w:val="00A57EE2"/>
    <w:rsid w:val="00A61753"/>
    <w:rsid w:val="00A6263F"/>
    <w:rsid w:val="00A63EEE"/>
    <w:rsid w:val="00A645EB"/>
    <w:rsid w:val="00A64A1D"/>
    <w:rsid w:val="00A64F45"/>
    <w:rsid w:val="00A66D8C"/>
    <w:rsid w:val="00A66D96"/>
    <w:rsid w:val="00A7004E"/>
    <w:rsid w:val="00A704AD"/>
    <w:rsid w:val="00A70B42"/>
    <w:rsid w:val="00A71653"/>
    <w:rsid w:val="00A725BA"/>
    <w:rsid w:val="00A72EB6"/>
    <w:rsid w:val="00A74234"/>
    <w:rsid w:val="00A7514E"/>
    <w:rsid w:val="00A75471"/>
    <w:rsid w:val="00A75485"/>
    <w:rsid w:val="00A755C6"/>
    <w:rsid w:val="00A76C14"/>
    <w:rsid w:val="00A7742D"/>
    <w:rsid w:val="00A80B80"/>
    <w:rsid w:val="00A80C19"/>
    <w:rsid w:val="00A8361A"/>
    <w:rsid w:val="00A8562B"/>
    <w:rsid w:val="00A85731"/>
    <w:rsid w:val="00A87215"/>
    <w:rsid w:val="00A87658"/>
    <w:rsid w:val="00A90050"/>
    <w:rsid w:val="00A9010F"/>
    <w:rsid w:val="00A91679"/>
    <w:rsid w:val="00A93716"/>
    <w:rsid w:val="00A9393B"/>
    <w:rsid w:val="00A95F38"/>
    <w:rsid w:val="00A96312"/>
    <w:rsid w:val="00A96F24"/>
    <w:rsid w:val="00A97007"/>
    <w:rsid w:val="00A979DD"/>
    <w:rsid w:val="00A97AA1"/>
    <w:rsid w:val="00AA0921"/>
    <w:rsid w:val="00AA16C0"/>
    <w:rsid w:val="00AA2956"/>
    <w:rsid w:val="00AA4986"/>
    <w:rsid w:val="00AA57C9"/>
    <w:rsid w:val="00AA5B64"/>
    <w:rsid w:val="00AB13C1"/>
    <w:rsid w:val="00AB154E"/>
    <w:rsid w:val="00AB22FE"/>
    <w:rsid w:val="00AB2A70"/>
    <w:rsid w:val="00AB2EF1"/>
    <w:rsid w:val="00AB4BE4"/>
    <w:rsid w:val="00AB4DFF"/>
    <w:rsid w:val="00AC0C11"/>
    <w:rsid w:val="00AC101A"/>
    <w:rsid w:val="00AC1A3E"/>
    <w:rsid w:val="00AC30E3"/>
    <w:rsid w:val="00AC3EBA"/>
    <w:rsid w:val="00AC480D"/>
    <w:rsid w:val="00AC5125"/>
    <w:rsid w:val="00AC7370"/>
    <w:rsid w:val="00AC7FE4"/>
    <w:rsid w:val="00AD0DC6"/>
    <w:rsid w:val="00AD27A6"/>
    <w:rsid w:val="00AD2A6C"/>
    <w:rsid w:val="00AD2BA0"/>
    <w:rsid w:val="00AD396B"/>
    <w:rsid w:val="00AD5F3E"/>
    <w:rsid w:val="00AD7BD1"/>
    <w:rsid w:val="00AE0350"/>
    <w:rsid w:val="00AE0D42"/>
    <w:rsid w:val="00AE27BC"/>
    <w:rsid w:val="00AE286C"/>
    <w:rsid w:val="00AE3328"/>
    <w:rsid w:val="00AE39CF"/>
    <w:rsid w:val="00AE5467"/>
    <w:rsid w:val="00AE5E3E"/>
    <w:rsid w:val="00AE7959"/>
    <w:rsid w:val="00AE7C18"/>
    <w:rsid w:val="00AF029E"/>
    <w:rsid w:val="00AF100C"/>
    <w:rsid w:val="00AF1B52"/>
    <w:rsid w:val="00AF2EEB"/>
    <w:rsid w:val="00AF3FCE"/>
    <w:rsid w:val="00AF6141"/>
    <w:rsid w:val="00AF7C2D"/>
    <w:rsid w:val="00B00564"/>
    <w:rsid w:val="00B01B3E"/>
    <w:rsid w:val="00B0395B"/>
    <w:rsid w:val="00B0472C"/>
    <w:rsid w:val="00B0490C"/>
    <w:rsid w:val="00B05A2A"/>
    <w:rsid w:val="00B06086"/>
    <w:rsid w:val="00B07FCC"/>
    <w:rsid w:val="00B100F2"/>
    <w:rsid w:val="00B1070C"/>
    <w:rsid w:val="00B1171F"/>
    <w:rsid w:val="00B11DAB"/>
    <w:rsid w:val="00B12BE9"/>
    <w:rsid w:val="00B132FD"/>
    <w:rsid w:val="00B1345D"/>
    <w:rsid w:val="00B13BE6"/>
    <w:rsid w:val="00B13D6E"/>
    <w:rsid w:val="00B202B8"/>
    <w:rsid w:val="00B232BF"/>
    <w:rsid w:val="00B2340E"/>
    <w:rsid w:val="00B33E1B"/>
    <w:rsid w:val="00B33EA8"/>
    <w:rsid w:val="00B351C7"/>
    <w:rsid w:val="00B355C1"/>
    <w:rsid w:val="00B361F4"/>
    <w:rsid w:val="00B43BCD"/>
    <w:rsid w:val="00B45191"/>
    <w:rsid w:val="00B45CA0"/>
    <w:rsid w:val="00B47DDC"/>
    <w:rsid w:val="00B501FA"/>
    <w:rsid w:val="00B50EB5"/>
    <w:rsid w:val="00B51621"/>
    <w:rsid w:val="00B51A9A"/>
    <w:rsid w:val="00B51E81"/>
    <w:rsid w:val="00B52773"/>
    <w:rsid w:val="00B54A22"/>
    <w:rsid w:val="00B54B22"/>
    <w:rsid w:val="00B56293"/>
    <w:rsid w:val="00B61079"/>
    <w:rsid w:val="00B61089"/>
    <w:rsid w:val="00B6157B"/>
    <w:rsid w:val="00B62A74"/>
    <w:rsid w:val="00B632CD"/>
    <w:rsid w:val="00B63D6C"/>
    <w:rsid w:val="00B648D7"/>
    <w:rsid w:val="00B66AEC"/>
    <w:rsid w:val="00B70118"/>
    <w:rsid w:val="00B71CF5"/>
    <w:rsid w:val="00B7273C"/>
    <w:rsid w:val="00B73076"/>
    <w:rsid w:val="00B730FD"/>
    <w:rsid w:val="00B735D9"/>
    <w:rsid w:val="00B7380A"/>
    <w:rsid w:val="00B747FE"/>
    <w:rsid w:val="00B74C7C"/>
    <w:rsid w:val="00B75046"/>
    <w:rsid w:val="00B753C8"/>
    <w:rsid w:val="00B76D37"/>
    <w:rsid w:val="00B77336"/>
    <w:rsid w:val="00B7750B"/>
    <w:rsid w:val="00B775CD"/>
    <w:rsid w:val="00B80695"/>
    <w:rsid w:val="00B82983"/>
    <w:rsid w:val="00B83A4D"/>
    <w:rsid w:val="00B8793D"/>
    <w:rsid w:val="00B909CE"/>
    <w:rsid w:val="00B91B28"/>
    <w:rsid w:val="00B92A0F"/>
    <w:rsid w:val="00B93228"/>
    <w:rsid w:val="00B95D2F"/>
    <w:rsid w:val="00B96079"/>
    <w:rsid w:val="00B96D44"/>
    <w:rsid w:val="00B97C93"/>
    <w:rsid w:val="00BA0A41"/>
    <w:rsid w:val="00BA1727"/>
    <w:rsid w:val="00BA1EB6"/>
    <w:rsid w:val="00BA4727"/>
    <w:rsid w:val="00BA7D35"/>
    <w:rsid w:val="00BB1666"/>
    <w:rsid w:val="00BB1DB8"/>
    <w:rsid w:val="00BB341E"/>
    <w:rsid w:val="00BB4D91"/>
    <w:rsid w:val="00BB59EC"/>
    <w:rsid w:val="00BB6495"/>
    <w:rsid w:val="00BB683E"/>
    <w:rsid w:val="00BB699C"/>
    <w:rsid w:val="00BB7AE9"/>
    <w:rsid w:val="00BC05B8"/>
    <w:rsid w:val="00BC1FAA"/>
    <w:rsid w:val="00BC2F20"/>
    <w:rsid w:val="00BC346E"/>
    <w:rsid w:val="00BC3AA2"/>
    <w:rsid w:val="00BC50AA"/>
    <w:rsid w:val="00BC56EF"/>
    <w:rsid w:val="00BC6030"/>
    <w:rsid w:val="00BC6301"/>
    <w:rsid w:val="00BC723C"/>
    <w:rsid w:val="00BD2EB0"/>
    <w:rsid w:val="00BD3EE8"/>
    <w:rsid w:val="00BD4233"/>
    <w:rsid w:val="00BD62A8"/>
    <w:rsid w:val="00BD62B4"/>
    <w:rsid w:val="00BD767A"/>
    <w:rsid w:val="00BE0A63"/>
    <w:rsid w:val="00BE1868"/>
    <w:rsid w:val="00BE23C1"/>
    <w:rsid w:val="00BE378C"/>
    <w:rsid w:val="00BE4414"/>
    <w:rsid w:val="00BE6297"/>
    <w:rsid w:val="00BE6A88"/>
    <w:rsid w:val="00BE6AAE"/>
    <w:rsid w:val="00BE6D95"/>
    <w:rsid w:val="00BF12AA"/>
    <w:rsid w:val="00BF2546"/>
    <w:rsid w:val="00BF3126"/>
    <w:rsid w:val="00BF3210"/>
    <w:rsid w:val="00BF4E22"/>
    <w:rsid w:val="00BF5D7C"/>
    <w:rsid w:val="00BF743C"/>
    <w:rsid w:val="00C0339B"/>
    <w:rsid w:val="00C03ABB"/>
    <w:rsid w:val="00C06405"/>
    <w:rsid w:val="00C073F7"/>
    <w:rsid w:val="00C10135"/>
    <w:rsid w:val="00C11050"/>
    <w:rsid w:val="00C11B74"/>
    <w:rsid w:val="00C121BE"/>
    <w:rsid w:val="00C17DFE"/>
    <w:rsid w:val="00C20579"/>
    <w:rsid w:val="00C2086D"/>
    <w:rsid w:val="00C214DD"/>
    <w:rsid w:val="00C22247"/>
    <w:rsid w:val="00C22F5F"/>
    <w:rsid w:val="00C23438"/>
    <w:rsid w:val="00C23532"/>
    <w:rsid w:val="00C24658"/>
    <w:rsid w:val="00C24811"/>
    <w:rsid w:val="00C2670A"/>
    <w:rsid w:val="00C3137F"/>
    <w:rsid w:val="00C31FBD"/>
    <w:rsid w:val="00C32D0D"/>
    <w:rsid w:val="00C33DE5"/>
    <w:rsid w:val="00C3604A"/>
    <w:rsid w:val="00C41F59"/>
    <w:rsid w:val="00C42410"/>
    <w:rsid w:val="00C42713"/>
    <w:rsid w:val="00C427B3"/>
    <w:rsid w:val="00C43671"/>
    <w:rsid w:val="00C43800"/>
    <w:rsid w:val="00C43CE2"/>
    <w:rsid w:val="00C44619"/>
    <w:rsid w:val="00C47E72"/>
    <w:rsid w:val="00C5032C"/>
    <w:rsid w:val="00C5306B"/>
    <w:rsid w:val="00C5355F"/>
    <w:rsid w:val="00C54710"/>
    <w:rsid w:val="00C55EE8"/>
    <w:rsid w:val="00C56CC5"/>
    <w:rsid w:val="00C611AC"/>
    <w:rsid w:val="00C61527"/>
    <w:rsid w:val="00C62475"/>
    <w:rsid w:val="00C62AF4"/>
    <w:rsid w:val="00C65330"/>
    <w:rsid w:val="00C65C03"/>
    <w:rsid w:val="00C71E00"/>
    <w:rsid w:val="00C7249B"/>
    <w:rsid w:val="00C75297"/>
    <w:rsid w:val="00C752A2"/>
    <w:rsid w:val="00C76BAB"/>
    <w:rsid w:val="00C7760E"/>
    <w:rsid w:val="00C81C66"/>
    <w:rsid w:val="00C834CF"/>
    <w:rsid w:val="00C836B6"/>
    <w:rsid w:val="00C8386A"/>
    <w:rsid w:val="00C86458"/>
    <w:rsid w:val="00C90379"/>
    <w:rsid w:val="00C907CA"/>
    <w:rsid w:val="00C90B8B"/>
    <w:rsid w:val="00C91014"/>
    <w:rsid w:val="00C951DC"/>
    <w:rsid w:val="00CA019C"/>
    <w:rsid w:val="00CA058B"/>
    <w:rsid w:val="00CA231F"/>
    <w:rsid w:val="00CA2974"/>
    <w:rsid w:val="00CA2E95"/>
    <w:rsid w:val="00CA3778"/>
    <w:rsid w:val="00CA4D5D"/>
    <w:rsid w:val="00CA55C6"/>
    <w:rsid w:val="00CA6242"/>
    <w:rsid w:val="00CB0F10"/>
    <w:rsid w:val="00CB4E1D"/>
    <w:rsid w:val="00CB51B2"/>
    <w:rsid w:val="00CB6491"/>
    <w:rsid w:val="00CB6617"/>
    <w:rsid w:val="00CB786D"/>
    <w:rsid w:val="00CC4592"/>
    <w:rsid w:val="00CC4D66"/>
    <w:rsid w:val="00CC5E07"/>
    <w:rsid w:val="00CC63A2"/>
    <w:rsid w:val="00CC7231"/>
    <w:rsid w:val="00CC7F1A"/>
    <w:rsid w:val="00CD06AB"/>
    <w:rsid w:val="00CD2A49"/>
    <w:rsid w:val="00CD3318"/>
    <w:rsid w:val="00CD5368"/>
    <w:rsid w:val="00CD61BB"/>
    <w:rsid w:val="00CE1F69"/>
    <w:rsid w:val="00CE200E"/>
    <w:rsid w:val="00CE2DD3"/>
    <w:rsid w:val="00CE3274"/>
    <w:rsid w:val="00CE35A7"/>
    <w:rsid w:val="00CE41C8"/>
    <w:rsid w:val="00CE670A"/>
    <w:rsid w:val="00CE72CB"/>
    <w:rsid w:val="00CE754A"/>
    <w:rsid w:val="00CF1683"/>
    <w:rsid w:val="00CF1EBA"/>
    <w:rsid w:val="00CF201E"/>
    <w:rsid w:val="00CF41E0"/>
    <w:rsid w:val="00CF6DC1"/>
    <w:rsid w:val="00CF6FE6"/>
    <w:rsid w:val="00CF7AB2"/>
    <w:rsid w:val="00D0082D"/>
    <w:rsid w:val="00D00EAB"/>
    <w:rsid w:val="00D03C8D"/>
    <w:rsid w:val="00D042A3"/>
    <w:rsid w:val="00D04B3B"/>
    <w:rsid w:val="00D05966"/>
    <w:rsid w:val="00D06069"/>
    <w:rsid w:val="00D068E8"/>
    <w:rsid w:val="00D11CCB"/>
    <w:rsid w:val="00D12911"/>
    <w:rsid w:val="00D12DF5"/>
    <w:rsid w:val="00D12F11"/>
    <w:rsid w:val="00D14175"/>
    <w:rsid w:val="00D1445D"/>
    <w:rsid w:val="00D14806"/>
    <w:rsid w:val="00D16784"/>
    <w:rsid w:val="00D20F47"/>
    <w:rsid w:val="00D2113D"/>
    <w:rsid w:val="00D21923"/>
    <w:rsid w:val="00D23D31"/>
    <w:rsid w:val="00D24539"/>
    <w:rsid w:val="00D2521D"/>
    <w:rsid w:val="00D311C5"/>
    <w:rsid w:val="00D31A25"/>
    <w:rsid w:val="00D32714"/>
    <w:rsid w:val="00D32971"/>
    <w:rsid w:val="00D32B45"/>
    <w:rsid w:val="00D32E00"/>
    <w:rsid w:val="00D330EB"/>
    <w:rsid w:val="00D33697"/>
    <w:rsid w:val="00D3569E"/>
    <w:rsid w:val="00D41586"/>
    <w:rsid w:val="00D4276D"/>
    <w:rsid w:val="00D43E1B"/>
    <w:rsid w:val="00D43FD6"/>
    <w:rsid w:val="00D45129"/>
    <w:rsid w:val="00D467B3"/>
    <w:rsid w:val="00D50D2D"/>
    <w:rsid w:val="00D5167A"/>
    <w:rsid w:val="00D51FA2"/>
    <w:rsid w:val="00D52499"/>
    <w:rsid w:val="00D524E7"/>
    <w:rsid w:val="00D53E85"/>
    <w:rsid w:val="00D5486B"/>
    <w:rsid w:val="00D549DF"/>
    <w:rsid w:val="00D563C5"/>
    <w:rsid w:val="00D5652C"/>
    <w:rsid w:val="00D5675D"/>
    <w:rsid w:val="00D5699F"/>
    <w:rsid w:val="00D56B9D"/>
    <w:rsid w:val="00D604FF"/>
    <w:rsid w:val="00D6269C"/>
    <w:rsid w:val="00D62EC9"/>
    <w:rsid w:val="00D63AB8"/>
    <w:rsid w:val="00D63C5B"/>
    <w:rsid w:val="00D63D9A"/>
    <w:rsid w:val="00D65D05"/>
    <w:rsid w:val="00D66B83"/>
    <w:rsid w:val="00D66C6A"/>
    <w:rsid w:val="00D66EB3"/>
    <w:rsid w:val="00D670AF"/>
    <w:rsid w:val="00D67101"/>
    <w:rsid w:val="00D67102"/>
    <w:rsid w:val="00D67671"/>
    <w:rsid w:val="00D67DA2"/>
    <w:rsid w:val="00D71816"/>
    <w:rsid w:val="00D7181A"/>
    <w:rsid w:val="00D71881"/>
    <w:rsid w:val="00D73BE4"/>
    <w:rsid w:val="00D740D0"/>
    <w:rsid w:val="00D7542B"/>
    <w:rsid w:val="00D76021"/>
    <w:rsid w:val="00D769D2"/>
    <w:rsid w:val="00D778E3"/>
    <w:rsid w:val="00D8052B"/>
    <w:rsid w:val="00D83428"/>
    <w:rsid w:val="00D83C6E"/>
    <w:rsid w:val="00D85429"/>
    <w:rsid w:val="00D87FD7"/>
    <w:rsid w:val="00D91689"/>
    <w:rsid w:val="00D92049"/>
    <w:rsid w:val="00D929DE"/>
    <w:rsid w:val="00D92BF9"/>
    <w:rsid w:val="00D94A98"/>
    <w:rsid w:val="00D95A9F"/>
    <w:rsid w:val="00D95D8E"/>
    <w:rsid w:val="00D9671B"/>
    <w:rsid w:val="00D97EB0"/>
    <w:rsid w:val="00DA3ABF"/>
    <w:rsid w:val="00DA6A16"/>
    <w:rsid w:val="00DA73CB"/>
    <w:rsid w:val="00DB0047"/>
    <w:rsid w:val="00DB147D"/>
    <w:rsid w:val="00DB1C11"/>
    <w:rsid w:val="00DB1E25"/>
    <w:rsid w:val="00DB2531"/>
    <w:rsid w:val="00DB26CB"/>
    <w:rsid w:val="00DB2BA9"/>
    <w:rsid w:val="00DB333C"/>
    <w:rsid w:val="00DB4069"/>
    <w:rsid w:val="00DB57AC"/>
    <w:rsid w:val="00DB6774"/>
    <w:rsid w:val="00DB68B2"/>
    <w:rsid w:val="00DB7E49"/>
    <w:rsid w:val="00DB7EC6"/>
    <w:rsid w:val="00DC2E71"/>
    <w:rsid w:val="00DC310B"/>
    <w:rsid w:val="00DC40F3"/>
    <w:rsid w:val="00DC506C"/>
    <w:rsid w:val="00DC54B5"/>
    <w:rsid w:val="00DC5A5D"/>
    <w:rsid w:val="00DC5CD8"/>
    <w:rsid w:val="00DC5DA0"/>
    <w:rsid w:val="00DC7CA7"/>
    <w:rsid w:val="00DD0429"/>
    <w:rsid w:val="00DD09C5"/>
    <w:rsid w:val="00DD1201"/>
    <w:rsid w:val="00DD2626"/>
    <w:rsid w:val="00DD3586"/>
    <w:rsid w:val="00DD3ACD"/>
    <w:rsid w:val="00DD4E0B"/>
    <w:rsid w:val="00DD5595"/>
    <w:rsid w:val="00DD74F1"/>
    <w:rsid w:val="00DE2291"/>
    <w:rsid w:val="00DE2722"/>
    <w:rsid w:val="00DE356E"/>
    <w:rsid w:val="00DE5927"/>
    <w:rsid w:val="00DE5E80"/>
    <w:rsid w:val="00DE602A"/>
    <w:rsid w:val="00DE7463"/>
    <w:rsid w:val="00DF0B69"/>
    <w:rsid w:val="00DF226C"/>
    <w:rsid w:val="00DF3606"/>
    <w:rsid w:val="00DF60D5"/>
    <w:rsid w:val="00DF6BDB"/>
    <w:rsid w:val="00E02089"/>
    <w:rsid w:val="00E02488"/>
    <w:rsid w:val="00E03158"/>
    <w:rsid w:val="00E04C60"/>
    <w:rsid w:val="00E0518B"/>
    <w:rsid w:val="00E06268"/>
    <w:rsid w:val="00E103AC"/>
    <w:rsid w:val="00E108C6"/>
    <w:rsid w:val="00E119A4"/>
    <w:rsid w:val="00E123C3"/>
    <w:rsid w:val="00E12879"/>
    <w:rsid w:val="00E1412C"/>
    <w:rsid w:val="00E14815"/>
    <w:rsid w:val="00E14886"/>
    <w:rsid w:val="00E149F6"/>
    <w:rsid w:val="00E15E52"/>
    <w:rsid w:val="00E170E7"/>
    <w:rsid w:val="00E201F0"/>
    <w:rsid w:val="00E20971"/>
    <w:rsid w:val="00E20A34"/>
    <w:rsid w:val="00E216AD"/>
    <w:rsid w:val="00E217C4"/>
    <w:rsid w:val="00E21E53"/>
    <w:rsid w:val="00E220C9"/>
    <w:rsid w:val="00E22F6B"/>
    <w:rsid w:val="00E24AAD"/>
    <w:rsid w:val="00E24D06"/>
    <w:rsid w:val="00E2698A"/>
    <w:rsid w:val="00E27600"/>
    <w:rsid w:val="00E303B5"/>
    <w:rsid w:val="00E30E4D"/>
    <w:rsid w:val="00E32E04"/>
    <w:rsid w:val="00E35871"/>
    <w:rsid w:val="00E36C22"/>
    <w:rsid w:val="00E403F8"/>
    <w:rsid w:val="00E4141E"/>
    <w:rsid w:val="00E41CE0"/>
    <w:rsid w:val="00E43136"/>
    <w:rsid w:val="00E439B3"/>
    <w:rsid w:val="00E45932"/>
    <w:rsid w:val="00E51CDB"/>
    <w:rsid w:val="00E53245"/>
    <w:rsid w:val="00E54612"/>
    <w:rsid w:val="00E54D9B"/>
    <w:rsid w:val="00E5555A"/>
    <w:rsid w:val="00E55C0E"/>
    <w:rsid w:val="00E60B6A"/>
    <w:rsid w:val="00E60EA6"/>
    <w:rsid w:val="00E617FF"/>
    <w:rsid w:val="00E65BCC"/>
    <w:rsid w:val="00E66BC8"/>
    <w:rsid w:val="00E6790B"/>
    <w:rsid w:val="00E6794C"/>
    <w:rsid w:val="00E67FC3"/>
    <w:rsid w:val="00E708D8"/>
    <w:rsid w:val="00E7190D"/>
    <w:rsid w:val="00E72BEB"/>
    <w:rsid w:val="00E72ED5"/>
    <w:rsid w:val="00E73D7A"/>
    <w:rsid w:val="00E76CC3"/>
    <w:rsid w:val="00E80770"/>
    <w:rsid w:val="00E81F01"/>
    <w:rsid w:val="00E83257"/>
    <w:rsid w:val="00E84867"/>
    <w:rsid w:val="00E8607F"/>
    <w:rsid w:val="00E8659D"/>
    <w:rsid w:val="00E9275C"/>
    <w:rsid w:val="00E92B54"/>
    <w:rsid w:val="00E93238"/>
    <w:rsid w:val="00E9324C"/>
    <w:rsid w:val="00E9353D"/>
    <w:rsid w:val="00E9393E"/>
    <w:rsid w:val="00E942FF"/>
    <w:rsid w:val="00E94CD0"/>
    <w:rsid w:val="00E958C0"/>
    <w:rsid w:val="00E96FBF"/>
    <w:rsid w:val="00EA4C72"/>
    <w:rsid w:val="00EA5A30"/>
    <w:rsid w:val="00EA70AA"/>
    <w:rsid w:val="00EB0D5B"/>
    <w:rsid w:val="00EB30EF"/>
    <w:rsid w:val="00EB3B01"/>
    <w:rsid w:val="00EB4415"/>
    <w:rsid w:val="00EB4B48"/>
    <w:rsid w:val="00EB50FB"/>
    <w:rsid w:val="00EB5B7D"/>
    <w:rsid w:val="00EB6B6D"/>
    <w:rsid w:val="00EB6ECA"/>
    <w:rsid w:val="00EB78B6"/>
    <w:rsid w:val="00EB7A60"/>
    <w:rsid w:val="00EB7A89"/>
    <w:rsid w:val="00EC0066"/>
    <w:rsid w:val="00EC1865"/>
    <w:rsid w:val="00EC18B9"/>
    <w:rsid w:val="00EC1CEF"/>
    <w:rsid w:val="00EC2D66"/>
    <w:rsid w:val="00EC36F1"/>
    <w:rsid w:val="00EC49ED"/>
    <w:rsid w:val="00EC4EEA"/>
    <w:rsid w:val="00EC50A0"/>
    <w:rsid w:val="00EC5C94"/>
    <w:rsid w:val="00EC5E1A"/>
    <w:rsid w:val="00EC6109"/>
    <w:rsid w:val="00EC67CB"/>
    <w:rsid w:val="00ED04B0"/>
    <w:rsid w:val="00ED5112"/>
    <w:rsid w:val="00ED5A91"/>
    <w:rsid w:val="00ED5C10"/>
    <w:rsid w:val="00ED706F"/>
    <w:rsid w:val="00ED7B73"/>
    <w:rsid w:val="00EE13C8"/>
    <w:rsid w:val="00EE18E2"/>
    <w:rsid w:val="00EE4571"/>
    <w:rsid w:val="00EE4ED7"/>
    <w:rsid w:val="00EE5632"/>
    <w:rsid w:val="00EE626F"/>
    <w:rsid w:val="00EF04F6"/>
    <w:rsid w:val="00EF078C"/>
    <w:rsid w:val="00EF0D75"/>
    <w:rsid w:val="00EF1E7D"/>
    <w:rsid w:val="00EF2593"/>
    <w:rsid w:val="00EF3049"/>
    <w:rsid w:val="00EF48C5"/>
    <w:rsid w:val="00EF588A"/>
    <w:rsid w:val="00EF6DFC"/>
    <w:rsid w:val="00EF7B7F"/>
    <w:rsid w:val="00EF7E37"/>
    <w:rsid w:val="00F01645"/>
    <w:rsid w:val="00F02F27"/>
    <w:rsid w:val="00F05FCE"/>
    <w:rsid w:val="00F10119"/>
    <w:rsid w:val="00F110D4"/>
    <w:rsid w:val="00F12C82"/>
    <w:rsid w:val="00F15A76"/>
    <w:rsid w:val="00F1725E"/>
    <w:rsid w:val="00F20543"/>
    <w:rsid w:val="00F224CD"/>
    <w:rsid w:val="00F23AFD"/>
    <w:rsid w:val="00F256A9"/>
    <w:rsid w:val="00F257B6"/>
    <w:rsid w:val="00F32AB6"/>
    <w:rsid w:val="00F34C7D"/>
    <w:rsid w:val="00F34EDA"/>
    <w:rsid w:val="00F36EBE"/>
    <w:rsid w:val="00F40A12"/>
    <w:rsid w:val="00F40D92"/>
    <w:rsid w:val="00F410B2"/>
    <w:rsid w:val="00F41904"/>
    <w:rsid w:val="00F42E69"/>
    <w:rsid w:val="00F4341A"/>
    <w:rsid w:val="00F43552"/>
    <w:rsid w:val="00F46EC3"/>
    <w:rsid w:val="00F501BC"/>
    <w:rsid w:val="00F52A67"/>
    <w:rsid w:val="00F52FBD"/>
    <w:rsid w:val="00F54F30"/>
    <w:rsid w:val="00F54FA6"/>
    <w:rsid w:val="00F554F9"/>
    <w:rsid w:val="00F5604E"/>
    <w:rsid w:val="00F561DA"/>
    <w:rsid w:val="00F56A70"/>
    <w:rsid w:val="00F6083A"/>
    <w:rsid w:val="00F6088B"/>
    <w:rsid w:val="00F60932"/>
    <w:rsid w:val="00F61B7A"/>
    <w:rsid w:val="00F623BB"/>
    <w:rsid w:val="00F63077"/>
    <w:rsid w:val="00F645C8"/>
    <w:rsid w:val="00F65939"/>
    <w:rsid w:val="00F67148"/>
    <w:rsid w:val="00F6715A"/>
    <w:rsid w:val="00F67624"/>
    <w:rsid w:val="00F71998"/>
    <w:rsid w:val="00F72593"/>
    <w:rsid w:val="00F73C14"/>
    <w:rsid w:val="00F74643"/>
    <w:rsid w:val="00F75051"/>
    <w:rsid w:val="00F76158"/>
    <w:rsid w:val="00F76DD7"/>
    <w:rsid w:val="00F810ED"/>
    <w:rsid w:val="00F8301A"/>
    <w:rsid w:val="00F83545"/>
    <w:rsid w:val="00F8358D"/>
    <w:rsid w:val="00F85B6B"/>
    <w:rsid w:val="00F85D9E"/>
    <w:rsid w:val="00F8674D"/>
    <w:rsid w:val="00F86A82"/>
    <w:rsid w:val="00F87232"/>
    <w:rsid w:val="00F90C22"/>
    <w:rsid w:val="00F91053"/>
    <w:rsid w:val="00F91C3C"/>
    <w:rsid w:val="00F927BF"/>
    <w:rsid w:val="00F94154"/>
    <w:rsid w:val="00F964B2"/>
    <w:rsid w:val="00F96516"/>
    <w:rsid w:val="00FA00FB"/>
    <w:rsid w:val="00FA05CD"/>
    <w:rsid w:val="00FA1D11"/>
    <w:rsid w:val="00FA5044"/>
    <w:rsid w:val="00FA7730"/>
    <w:rsid w:val="00FA79E3"/>
    <w:rsid w:val="00FA7DAF"/>
    <w:rsid w:val="00FB699D"/>
    <w:rsid w:val="00FB7336"/>
    <w:rsid w:val="00FB75AD"/>
    <w:rsid w:val="00FB7D21"/>
    <w:rsid w:val="00FC13B1"/>
    <w:rsid w:val="00FC218B"/>
    <w:rsid w:val="00FC4066"/>
    <w:rsid w:val="00FC41DF"/>
    <w:rsid w:val="00FC46EF"/>
    <w:rsid w:val="00FC529C"/>
    <w:rsid w:val="00FD02F5"/>
    <w:rsid w:val="00FD4929"/>
    <w:rsid w:val="00FD53EB"/>
    <w:rsid w:val="00FD6230"/>
    <w:rsid w:val="00FD7C95"/>
    <w:rsid w:val="00FE1C93"/>
    <w:rsid w:val="00FE3AF9"/>
    <w:rsid w:val="00FE61BF"/>
    <w:rsid w:val="00FE6CF4"/>
    <w:rsid w:val="00FE76AE"/>
    <w:rsid w:val="00FF0EB2"/>
    <w:rsid w:val="00FF1BAE"/>
    <w:rsid w:val="00FF282A"/>
    <w:rsid w:val="00FF3D04"/>
    <w:rsid w:val="00FF4484"/>
    <w:rsid w:val="00FF5614"/>
    <w:rsid w:val="00FF6189"/>
    <w:rsid w:val="00FF63E7"/>
    <w:rsid w:val="00FF6792"/>
    <w:rsid w:val="00FF75CE"/>
    <w:rsid w:val="3BA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2E9E2"/>
  <w15:chartTrackingRefBased/>
  <w15:docId w15:val="{E8EE4B27-92C6-4E07-9670-5FA019E4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semiHidden="1" w:uiPriority="35" w:unhideWhenUsed="1"/>
    <w:lsdException w:name="annotation reference" w:uiPriority="99"/>
    <w:lsdException w:name="Title" w:uiPriority="10"/>
    <w:lsdException w:name="Body Text" w:uiPriority="7"/>
    <w:lsdException w:name="Subtitle" w:uiPriority="11"/>
    <w:lsdException w:name="Hyperlink" w:uiPriority="99"/>
    <w:lsdException w:name="FollowedHyperlink" w:uiPriority="99"/>
    <w:lsdException w:name="Strong" w:uiPriority="1" w:qFormat="1"/>
    <w:lsdException w:name="Emphasis" w:uiPriority="20"/>
    <w:lsdException w:name="HTML Typewriter" w:semiHidden="1" w:unhideWhenUsed="1"/>
    <w:lsdException w:name="Normal Table" w:semiHidden="1" w:unhideWhenUsed="1"/>
    <w:lsdException w:name="annotation subject" w:uiPriority="99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B1B"/>
    <w:pPr>
      <w:spacing w:after="200" w:line="288" w:lineRule="auto"/>
    </w:pPr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F3"/>
    <w:pPr>
      <w:keepNext/>
      <w:keepLines/>
      <w:suppressAutoHyphens/>
      <w:spacing w:before="480" w:after="120" w:line="240" w:lineRule="auto"/>
      <w:contextualSpacing/>
      <w:outlineLvl w:val="0"/>
    </w:pPr>
    <w:rPr>
      <w:rFonts w:ascii="Arial Black" w:hAnsi="Arial Black" w:cs="Arial (Body)"/>
      <w:b/>
      <w:bCs/>
      <w:spacing w:val="-16"/>
      <w:sz w:val="40"/>
      <w:szCs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40F3"/>
    <w:pPr>
      <w:spacing w:before="360" w:line="288" w:lineRule="auto"/>
      <w:outlineLvl w:val="1"/>
    </w:pPr>
    <w:rPr>
      <w:rFonts w:asciiTheme="majorHAnsi" w:hAnsiTheme="majorHAnsi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C4094"/>
    <w:pPr>
      <w:spacing w:before="360"/>
      <w:outlineLvl w:val="2"/>
    </w:pPr>
    <w:rPr>
      <w:rFonts w:ascii="Arial" w:hAnsi="Arial"/>
      <w:bCs w:val="0"/>
      <w:sz w:val="28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83B1B"/>
    <w:pPr>
      <w:spacing w:before="100" w:beforeAutospacing="1"/>
      <w:outlineLvl w:val="3"/>
    </w:pPr>
    <w:rPr>
      <w:rFonts w:ascii="Arial" w:hAnsi="Arial"/>
      <w:bCs w:val="0"/>
      <w:sz w:val="22"/>
      <w:szCs w:val="2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EC2D66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135E8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135E8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135E86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135E8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0F3"/>
    <w:rPr>
      <w:rFonts w:asciiTheme="majorHAnsi" w:eastAsiaTheme="minorHAnsi" w:hAnsiTheme="majorHAnsi" w:cs="Arial (Body)"/>
      <w:b/>
      <w:bCs/>
      <w:color w:val="231E28" w:themeColor="text1"/>
      <w:spacing w:val="-16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C4094"/>
    <w:rPr>
      <w:rFonts w:ascii="Arial" w:eastAsiaTheme="minorHAnsi" w:hAnsi="Arial" w:cstheme="minorHAnsi"/>
      <w:b/>
      <w:color w:val="231E28" w:themeColor="text1"/>
      <w:sz w:val="2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83B1B"/>
    <w:rPr>
      <w:rFonts w:ascii="Arial" w:eastAsiaTheme="minorHAnsi" w:hAnsi="Arial" w:cs="Arial (Body)"/>
      <w:b/>
      <w:color w:val="231E28" w:themeColor="text1"/>
      <w:spacing w:val="-16"/>
      <w:sz w:val="22"/>
      <w:szCs w:val="2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C2D66"/>
    <w:rPr>
      <w:rFonts w:ascii="Arial" w:hAnsi="Arial" w:cs="Arial"/>
      <w:b/>
      <w:bCs/>
      <w:color w:val="7A787F" w:themeColor="accent6"/>
      <w:sz w:val="22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C40F3"/>
    <w:pPr>
      <w:snapToGrid w:val="0"/>
      <w:spacing w:after="100" w:afterAutospacing="1"/>
    </w:pPr>
    <w:rPr>
      <w:i/>
      <w:iCs/>
      <w:color w:val="7A787F" w:themeColor="accent6"/>
    </w:rPr>
  </w:style>
  <w:style w:type="character" w:customStyle="1" w:styleId="QuoteChar">
    <w:name w:val="Quote Char"/>
    <w:basedOn w:val="DefaultParagraphFont"/>
    <w:link w:val="Quote"/>
    <w:uiPriority w:val="29"/>
    <w:rsid w:val="00DC40F3"/>
    <w:rPr>
      <w:rFonts w:asciiTheme="minorHAnsi" w:eastAsiaTheme="minorHAnsi" w:hAnsiTheme="minorHAnsi" w:cstheme="minorHAnsi"/>
      <w:i/>
      <w:iCs/>
      <w:color w:val="7A787F" w:themeColor="accent6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40F3"/>
    <w:rPr>
      <w:rFonts w:ascii="Arial Black" w:eastAsiaTheme="minorHAnsi" w:hAnsi="Arial Black" w:cs="Arial (Body)"/>
      <w:b/>
      <w:bCs/>
      <w:color w:val="231E28" w:themeColor="text1"/>
      <w:spacing w:val="-16"/>
      <w:sz w:val="40"/>
      <w:szCs w:val="5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E53245"/>
    <w:rPr>
      <w:color w:val="7A787F" w:themeColor="accent6"/>
      <w:sz w:val="16"/>
    </w:rPr>
  </w:style>
  <w:style w:type="character" w:customStyle="1" w:styleId="FooterChar">
    <w:name w:val="Footer Char"/>
    <w:basedOn w:val="DefaultParagraphFont"/>
    <w:link w:val="Footer"/>
    <w:rsid w:val="00E53245"/>
    <w:rPr>
      <w:rFonts w:asciiTheme="minorHAnsi" w:eastAsiaTheme="minorHAnsi" w:hAnsiTheme="minorHAnsi" w:cstheme="minorHAnsi"/>
      <w:color w:val="7A787F" w:themeColor="accent6"/>
      <w:sz w:val="16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rsid w:val="00E53245"/>
    <w:rPr>
      <w:color w:val="7A787F" w:themeColor="accent6"/>
    </w:rPr>
  </w:style>
  <w:style w:type="character" w:customStyle="1" w:styleId="SubtitleChar">
    <w:name w:val="Subtitle Char"/>
    <w:basedOn w:val="DefaultParagraphFont"/>
    <w:link w:val="Subtitle"/>
    <w:uiPriority w:val="11"/>
    <w:rsid w:val="00E53245"/>
    <w:rPr>
      <w:rFonts w:asciiTheme="minorHAnsi" w:eastAsiaTheme="minorHAnsi" w:hAnsiTheme="minorHAnsi" w:cstheme="minorHAnsi"/>
      <w:color w:val="7A787F" w:themeColor="accent6"/>
      <w:sz w:val="22"/>
      <w:szCs w:val="22"/>
      <w:lang w:val="en-US" w:eastAsia="en-US"/>
    </w:rPr>
  </w:style>
  <w:style w:type="paragraph" w:customStyle="1" w:styleId="NormalSmall">
    <w:name w:val="Normal Small"/>
    <w:basedOn w:val="Normal"/>
    <w:rsid w:val="00C61527"/>
    <w:pPr>
      <w:contextualSpacing/>
    </w:pPr>
    <w:rPr>
      <w:color w:val="7A787F" w:themeColor="accent6"/>
      <w:sz w:val="16"/>
      <w:szCs w:val="16"/>
    </w:rPr>
  </w:style>
  <w:style w:type="paragraph" w:styleId="ListNumber">
    <w:name w:val="List Number"/>
    <w:basedOn w:val="Normal"/>
    <w:link w:val="ListNumberChar"/>
    <w:rsid w:val="00E53245"/>
    <w:pPr>
      <w:numPr>
        <w:numId w:val="1"/>
      </w:numPr>
      <w:contextualSpacing/>
    </w:pPr>
  </w:style>
  <w:style w:type="paragraph" w:styleId="ListNumber2">
    <w:name w:val="List Number 2"/>
    <w:basedOn w:val="ListNumber"/>
    <w:link w:val="ListNumber2Char"/>
    <w:rsid w:val="0050073E"/>
    <w:pPr>
      <w:tabs>
        <w:tab w:val="clear" w:pos="360"/>
        <w:tab w:val="num" w:pos="720"/>
      </w:tabs>
      <w:ind w:left="720"/>
    </w:pPr>
  </w:style>
  <w:style w:type="paragraph" w:styleId="ListNumber4">
    <w:name w:val="List Number 4"/>
    <w:basedOn w:val="ListNumber"/>
    <w:link w:val="ListNumber4Char"/>
    <w:rsid w:val="0050073E"/>
    <w:p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ListNumber"/>
    <w:link w:val="ListNumber5Char"/>
    <w:rsid w:val="0050073E"/>
    <w:pPr>
      <w:tabs>
        <w:tab w:val="clear" w:pos="36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C2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ist">
    <w:name w:val="Bullet List"/>
    <w:basedOn w:val="Normal"/>
    <w:link w:val="BulletListChar"/>
    <w:qFormat/>
    <w:rsid w:val="00684B10"/>
    <w:pPr>
      <w:numPr>
        <w:numId w:val="10"/>
      </w:numPr>
    </w:pPr>
  </w:style>
  <w:style w:type="character" w:customStyle="1" w:styleId="BulletListChar">
    <w:name w:val="Bullet List Char"/>
    <w:basedOn w:val="DefaultParagraphFont"/>
    <w:link w:val="BulletList"/>
    <w:rsid w:val="00684B10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customStyle="1" w:styleId="NumberingList1">
    <w:name w:val="Numbering List_1"/>
    <w:basedOn w:val="ListNumber"/>
    <w:link w:val="NumberingList1Char"/>
    <w:qFormat/>
    <w:rsid w:val="002D54C6"/>
    <w:pPr>
      <w:numPr>
        <w:numId w:val="15"/>
      </w:numPr>
      <w:adjustRightInd w:val="0"/>
      <w:ind w:left="340" w:hanging="340"/>
      <w:contextualSpacing w:val="0"/>
    </w:pPr>
  </w:style>
  <w:style w:type="character" w:customStyle="1" w:styleId="ListNumberChar">
    <w:name w:val="List Number Char"/>
    <w:basedOn w:val="DefaultParagraphFont"/>
    <w:link w:val="ListNumber"/>
    <w:rsid w:val="00A045EC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character" w:customStyle="1" w:styleId="NumberingList1Char">
    <w:name w:val="Numbering List_1 Char"/>
    <w:basedOn w:val="ListNumberChar"/>
    <w:link w:val="NumberingList1"/>
    <w:rsid w:val="002D54C6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character" w:customStyle="1" w:styleId="ListNumber2Char">
    <w:name w:val="List Number 2 Char"/>
    <w:basedOn w:val="ListNumberChar"/>
    <w:link w:val="ListNumber2"/>
    <w:rsid w:val="00045D06"/>
    <w:rPr>
      <w:rFonts w:ascii="Arial" w:eastAsiaTheme="minorHAnsi" w:hAnsi="Arial" w:cs="Arial"/>
      <w:color w:val="231E28" w:themeColor="text1"/>
      <w:sz w:val="22"/>
      <w:szCs w:val="22"/>
      <w:lang w:val="en-US" w:eastAsia="en-US"/>
    </w:rPr>
  </w:style>
  <w:style w:type="paragraph" w:customStyle="1" w:styleId="TableHeader">
    <w:name w:val="Table Header"/>
    <w:basedOn w:val="ListNumber5"/>
    <w:link w:val="TableHeaderChar"/>
    <w:qFormat/>
    <w:rsid w:val="00102F5D"/>
    <w:pPr>
      <w:numPr>
        <w:numId w:val="0"/>
      </w:numPr>
      <w:spacing w:before="120" w:after="120"/>
      <w:contextualSpacing w:val="0"/>
    </w:pPr>
    <w:rPr>
      <w:b/>
      <w:color w:val="7A787F" w:themeColor="accent6"/>
      <w:sz w:val="20"/>
      <w:szCs w:val="20"/>
    </w:rPr>
  </w:style>
  <w:style w:type="paragraph" w:customStyle="1" w:styleId="TableBody">
    <w:name w:val="Table Body"/>
    <w:basedOn w:val="ListNumber5"/>
    <w:link w:val="TableBodyChar"/>
    <w:qFormat/>
    <w:rsid w:val="00102F5D"/>
    <w:pPr>
      <w:numPr>
        <w:numId w:val="0"/>
      </w:numPr>
      <w:spacing w:before="120" w:after="120"/>
      <w:contextualSpacing w:val="0"/>
    </w:pPr>
    <w:rPr>
      <w:sz w:val="20"/>
      <w:szCs w:val="20"/>
    </w:rPr>
  </w:style>
  <w:style w:type="character" w:customStyle="1" w:styleId="ListNumber5Char">
    <w:name w:val="List Number 5 Char"/>
    <w:basedOn w:val="ListNumberChar"/>
    <w:link w:val="ListNumber5"/>
    <w:rsid w:val="00045D06"/>
    <w:rPr>
      <w:rFonts w:ascii="Arial" w:eastAsiaTheme="minorHAnsi" w:hAnsi="Arial" w:cs="Arial"/>
      <w:color w:val="231E28" w:themeColor="text1"/>
      <w:sz w:val="22"/>
      <w:szCs w:val="22"/>
      <w:lang w:val="en-US" w:eastAsia="en-US"/>
    </w:rPr>
  </w:style>
  <w:style w:type="character" w:customStyle="1" w:styleId="TableHeaderChar">
    <w:name w:val="Table Header Char"/>
    <w:basedOn w:val="ListNumber5Char"/>
    <w:link w:val="TableHeader"/>
    <w:rsid w:val="00102F5D"/>
    <w:rPr>
      <w:rFonts w:asciiTheme="minorHAnsi" w:eastAsiaTheme="minorHAnsi" w:hAnsiTheme="minorHAnsi" w:cstheme="minorHAnsi"/>
      <w:b/>
      <w:color w:val="7A787F" w:themeColor="accent6"/>
      <w:sz w:val="22"/>
      <w:szCs w:val="22"/>
      <w:lang w:val="en-US" w:eastAsia="en-US"/>
    </w:rPr>
  </w:style>
  <w:style w:type="character" w:customStyle="1" w:styleId="TableBodyChar">
    <w:name w:val="Table Body Char"/>
    <w:basedOn w:val="ListNumber5Char"/>
    <w:link w:val="TableBody"/>
    <w:rsid w:val="00102F5D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character" w:customStyle="1" w:styleId="ListNumber4Char">
    <w:name w:val="List Number 4 Char"/>
    <w:basedOn w:val="ListNumberChar"/>
    <w:link w:val="ListNumber4"/>
    <w:rsid w:val="00045D06"/>
    <w:rPr>
      <w:rFonts w:ascii="Arial" w:eastAsiaTheme="minorHAnsi" w:hAnsi="Arial" w:cs="Arial"/>
      <w:color w:val="231E28" w:themeColor="text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394B71"/>
    <w:rPr>
      <w:color w:val="FD5F07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2521D"/>
    <w:rPr>
      <w:color w:val="231E28" w:themeColor="text1"/>
      <w:u w:val="single"/>
    </w:rPr>
  </w:style>
  <w:style w:type="table" w:customStyle="1" w:styleId="Style1">
    <w:name w:val="Style1"/>
    <w:basedOn w:val="TableNormal"/>
    <w:uiPriority w:val="99"/>
    <w:rsid w:val="0070325E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87F" w:themeColor="accent6"/>
        <w:sz w:val="20"/>
        <w:u w:val="none"/>
      </w:rPr>
      <w:tblPr/>
      <w:tcPr>
        <w:tcBorders>
          <w:bottom w:val="single" w:sz="24" w:space="0" w:color="7A787F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31E28" w:themeColor="text1"/>
        <w:sz w:val="20"/>
      </w:rPr>
      <w:tblPr/>
      <w:tcPr>
        <w:tcBorders>
          <w:top w:val="nil"/>
          <w:left w:val="nil"/>
          <w:bottom w:val="single" w:sz="4" w:space="0" w:color="7A787F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31E28" w:themeColor="text1"/>
        <w:sz w:val="20"/>
      </w:rPr>
      <w:tblPr/>
      <w:tcPr>
        <w:tcBorders>
          <w:bottom w:val="single" w:sz="4" w:space="0" w:color="7A787F" w:themeColor="accent6"/>
          <w:insideH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7029"/>
    <w:pPr>
      <w:suppressAutoHyphens/>
      <w:spacing w:after="0" w:line="240" w:lineRule="auto"/>
    </w:pPr>
    <w:rPr>
      <w:rFonts w:ascii="Segoe U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9"/>
    <w:rPr>
      <w:rFonts w:ascii="Segoe UI" w:eastAsiaTheme="minorHAnsi" w:hAnsi="Segoe UI" w:cs="Segoe UI"/>
      <w:sz w:val="18"/>
      <w:szCs w:val="18"/>
      <w:lang w:val="en-US" w:eastAsia="en-US"/>
    </w:rPr>
  </w:style>
  <w:style w:type="paragraph" w:customStyle="1" w:styleId="NumberingList2">
    <w:name w:val="Numbering List_2"/>
    <w:basedOn w:val="ListNumber"/>
    <w:link w:val="NumberingList2Char"/>
    <w:qFormat/>
    <w:rsid w:val="00131D9D"/>
    <w:pPr>
      <w:numPr>
        <w:numId w:val="4"/>
      </w:numPr>
      <w:ind w:left="680" w:hanging="340"/>
      <w:contextualSpacing w:val="0"/>
    </w:pPr>
  </w:style>
  <w:style w:type="character" w:customStyle="1" w:styleId="NumberingList2Char">
    <w:name w:val="Numbering List_2 Char"/>
    <w:basedOn w:val="ListNumberChar"/>
    <w:link w:val="NumberingList2"/>
    <w:rsid w:val="00131D9D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4341A"/>
    <w:rPr>
      <w:color w:val="808080"/>
    </w:rPr>
  </w:style>
  <w:style w:type="table" w:styleId="PlainTable2">
    <w:name w:val="Plain Table 2"/>
    <w:basedOn w:val="TableNormal"/>
    <w:uiPriority w:val="42"/>
    <w:rsid w:val="00453CFC"/>
    <w:tblPr>
      <w:tblStyleRowBandSize w:val="1"/>
      <w:tblStyleColBandSize w:val="1"/>
      <w:tblBorders>
        <w:top w:val="single" w:sz="4" w:space="0" w:color="9080A0" w:themeColor="text1" w:themeTint="80"/>
        <w:bottom w:val="single" w:sz="4" w:space="0" w:color="9080A0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080A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080A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080A0" w:themeColor="text1" w:themeTint="80"/>
          <w:right w:val="single" w:sz="4" w:space="0" w:color="9080A0" w:themeColor="text1" w:themeTint="80"/>
        </w:tcBorders>
      </w:tcPr>
    </w:tblStylePr>
    <w:tblStylePr w:type="band2Vert">
      <w:tblPr/>
      <w:tcPr>
        <w:tcBorders>
          <w:left w:val="single" w:sz="4" w:space="0" w:color="9080A0" w:themeColor="text1" w:themeTint="80"/>
          <w:right w:val="single" w:sz="4" w:space="0" w:color="9080A0" w:themeColor="text1" w:themeTint="80"/>
        </w:tcBorders>
      </w:tcPr>
    </w:tblStylePr>
    <w:tblStylePr w:type="band1Horz">
      <w:tblPr/>
      <w:tcPr>
        <w:tcBorders>
          <w:top w:val="single" w:sz="4" w:space="0" w:color="9080A0" w:themeColor="text1" w:themeTint="80"/>
          <w:bottom w:val="single" w:sz="4" w:space="0" w:color="9080A0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7E0CBA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rsid w:val="00D2521D"/>
    <w:pPr>
      <w:widowControl w:val="0"/>
      <w:autoSpaceDE w:val="0"/>
      <w:autoSpaceDN w:val="0"/>
      <w:spacing w:before="120" w:after="0" w:line="240" w:lineRule="auto"/>
      <w:jc w:val="right"/>
    </w:pPr>
    <w:rPr>
      <w:rFonts w:eastAsia="Arial"/>
      <w:color w:val="auto"/>
    </w:rPr>
  </w:style>
  <w:style w:type="paragraph" w:styleId="Header">
    <w:name w:val="header"/>
    <w:basedOn w:val="Normal"/>
    <w:link w:val="HeaderChar"/>
    <w:uiPriority w:val="99"/>
    <w:rsid w:val="00E4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E0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customStyle="1" w:styleId="Quote0">
    <w:name w:val="Quote."/>
    <w:basedOn w:val="Normal"/>
    <w:link w:val="QuoteChar0"/>
    <w:rsid w:val="00183B1B"/>
    <w:pPr>
      <w:suppressAutoHyphens/>
      <w:snapToGrid w:val="0"/>
      <w:spacing w:after="100" w:afterAutospacing="1"/>
    </w:pPr>
    <w:rPr>
      <w:i/>
      <w:iCs/>
      <w:color w:val="7A787F" w:themeColor="accent6"/>
    </w:rPr>
  </w:style>
  <w:style w:type="character" w:customStyle="1" w:styleId="QuoteChar0">
    <w:name w:val="Quote. Char"/>
    <w:basedOn w:val="DefaultParagraphFont"/>
    <w:link w:val="Quote0"/>
    <w:rsid w:val="00183B1B"/>
    <w:rPr>
      <w:rFonts w:asciiTheme="minorHAnsi" w:eastAsiaTheme="minorHAnsi" w:hAnsiTheme="minorHAnsi" w:cstheme="minorHAnsi"/>
      <w:i/>
      <w:iCs/>
      <w:color w:val="7A787F" w:themeColor="accent6"/>
      <w:sz w:val="22"/>
      <w:szCs w:val="22"/>
      <w:lang w:val="en-US" w:eastAsia="en-US"/>
    </w:rPr>
  </w:style>
  <w:style w:type="paragraph" w:customStyle="1" w:styleId="Date">
    <w:name w:val="Date."/>
    <w:basedOn w:val="Normal"/>
    <w:link w:val="DateChar"/>
    <w:qFormat/>
    <w:rsid w:val="00413465"/>
    <w:pPr>
      <w:suppressAutoHyphens/>
      <w:spacing w:after="0" w:line="360" w:lineRule="auto"/>
    </w:pPr>
    <w:rPr>
      <w:color w:val="7A787F" w:themeColor="accent6"/>
    </w:rPr>
  </w:style>
  <w:style w:type="character" w:customStyle="1" w:styleId="DateChar">
    <w:name w:val="Date. Char"/>
    <w:basedOn w:val="DefaultParagraphFont"/>
    <w:link w:val="Date"/>
    <w:rsid w:val="00413465"/>
    <w:rPr>
      <w:rFonts w:asciiTheme="minorHAnsi" w:eastAsiaTheme="minorHAnsi" w:hAnsiTheme="minorHAnsi" w:cstheme="minorHAnsi"/>
      <w:color w:val="7A787F" w:themeColor="accent6"/>
      <w:sz w:val="22"/>
      <w:szCs w:val="22"/>
      <w:lang w:val="en-US" w:eastAsia="en-US"/>
    </w:rPr>
  </w:style>
  <w:style w:type="paragraph" w:styleId="Caption">
    <w:name w:val="caption"/>
    <w:aliases w:val="Figure Caption"/>
    <w:basedOn w:val="Normal"/>
    <w:next w:val="Normal"/>
    <w:uiPriority w:val="35"/>
    <w:unhideWhenUsed/>
    <w:rsid w:val="00404C6C"/>
    <w:pPr>
      <w:suppressAutoHyphens/>
      <w:spacing w:before="120"/>
      <w:jc w:val="center"/>
    </w:pPr>
    <w:rPr>
      <w:bCs/>
      <w:i/>
      <w:iCs/>
      <w:color w:val="7A787F" w:themeColor="accent6"/>
      <w:szCs w:val="20"/>
    </w:rPr>
  </w:style>
  <w:style w:type="paragraph" w:customStyle="1" w:styleId="Location">
    <w:name w:val="Location"/>
    <w:basedOn w:val="Date"/>
    <w:link w:val="LocationChar"/>
    <w:qFormat/>
    <w:rsid w:val="00E7190D"/>
    <w:rPr>
      <w:color w:val="231E28" w:themeColor="text1"/>
    </w:rPr>
  </w:style>
  <w:style w:type="paragraph" w:customStyle="1" w:styleId="NewsSummary">
    <w:name w:val="News Summary"/>
    <w:basedOn w:val="Heading3"/>
    <w:link w:val="NewsSummaryChar"/>
    <w:rsid w:val="009C0141"/>
    <w:pPr>
      <w:contextualSpacing w:val="0"/>
    </w:pPr>
    <w:rPr>
      <w:sz w:val="32"/>
      <w:szCs w:val="32"/>
    </w:rPr>
  </w:style>
  <w:style w:type="character" w:customStyle="1" w:styleId="LocationChar">
    <w:name w:val="Location Char"/>
    <w:basedOn w:val="DateChar"/>
    <w:link w:val="Location"/>
    <w:rsid w:val="00E7190D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character" w:customStyle="1" w:styleId="NewsSummaryChar">
    <w:name w:val="News Summary Char"/>
    <w:basedOn w:val="Heading3Char"/>
    <w:link w:val="NewsSummary"/>
    <w:rsid w:val="009C0141"/>
    <w:rPr>
      <w:rFonts w:ascii="Arial" w:eastAsiaTheme="minorHAnsi" w:hAnsi="Arial" w:cstheme="minorHAnsi"/>
      <w:b/>
      <w:color w:val="231E28" w:themeColor="text1"/>
      <w:sz w:val="32"/>
      <w:szCs w:val="32"/>
      <w:lang w:val="en-US" w:eastAsia="en-US"/>
    </w:rPr>
  </w:style>
  <w:style w:type="paragraph" w:customStyle="1" w:styleId="CoverTitle">
    <w:name w:val="Cover Title"/>
    <w:basedOn w:val="Normal"/>
    <w:autoRedefine/>
    <w:qFormat/>
    <w:rsid w:val="001658B9"/>
    <w:rPr>
      <w:b/>
      <w:sz w:val="44"/>
      <w:szCs w:val="20"/>
    </w:rPr>
  </w:style>
  <w:style w:type="paragraph" w:customStyle="1" w:styleId="CoverSubtitle">
    <w:name w:val="Cover Subtitle"/>
    <w:basedOn w:val="Normal"/>
    <w:qFormat/>
    <w:rsid w:val="009E03B7"/>
    <w:rPr>
      <w:b/>
      <w:bCs/>
      <w:sz w:val="32"/>
    </w:rPr>
  </w:style>
  <w:style w:type="paragraph" w:customStyle="1" w:styleId="BulletList2">
    <w:name w:val="Bullet List 2"/>
    <w:basedOn w:val="Normal"/>
    <w:link w:val="BulletList2Char"/>
    <w:qFormat/>
    <w:rsid w:val="00A57EE2"/>
    <w:pPr>
      <w:numPr>
        <w:numId w:val="18"/>
      </w:numPr>
      <w:spacing w:after="60"/>
      <w:ind w:left="680" w:hanging="340"/>
    </w:pPr>
  </w:style>
  <w:style w:type="character" w:customStyle="1" w:styleId="BulletList2Char">
    <w:name w:val="Bullet List 2 Char"/>
    <w:basedOn w:val="DefaultParagraphFont"/>
    <w:link w:val="BulletList2"/>
    <w:rsid w:val="009E03B7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52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://www.persistent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://www.persistent.co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rb\Desktop\All%20Data\PPT%20Factory\2023\June\20062023\20062023%20--%20Tanuj%20_%20Gems\Prod\GEMS%20Internal%20Resume.dotx" TargetMode="External"/></Relationships>
</file>

<file path=word/theme/theme1.xml><?xml version="1.0" encoding="utf-8"?>
<a:theme xmlns:a="http://schemas.openxmlformats.org/drawingml/2006/main" name="Office Theme">
  <a:themeElements>
    <a:clrScheme name="Persistent Brand Color Palette 2019-2020">
      <a:dk1>
        <a:srgbClr val="231E28"/>
      </a:dk1>
      <a:lt1>
        <a:srgbClr val="EEEEEE"/>
      </a:lt1>
      <a:dk2>
        <a:srgbClr val="4D4D4D"/>
      </a:dk2>
      <a:lt2>
        <a:srgbClr val="D3D2D4"/>
      </a:lt2>
      <a:accent1>
        <a:srgbClr val="FD5F07"/>
      </a:accent1>
      <a:accent2>
        <a:srgbClr val="FD7F39"/>
      </a:accent2>
      <a:accent3>
        <a:srgbClr val="FEBF9C"/>
      </a:accent3>
      <a:accent4>
        <a:srgbClr val="231E28"/>
      </a:accent4>
      <a:accent5>
        <a:srgbClr val="FFFFFF"/>
      </a:accent5>
      <a:accent6>
        <a:srgbClr val="7A787F"/>
      </a:accent6>
      <a:hlink>
        <a:srgbClr val="FD5F07"/>
      </a:hlink>
      <a:folHlink>
        <a:srgbClr val="FD5F0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 </PublishDate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CE0C0C318E543A181F7585E5EAEE0" ma:contentTypeVersion="17" ma:contentTypeDescription="Create a new document." ma:contentTypeScope="" ma:versionID="4aaa78b9703829cf667a4ff76b91397c">
  <xsd:schema xmlns:xsd="http://www.w3.org/2001/XMLSchema" xmlns:xs="http://www.w3.org/2001/XMLSchema" xmlns:p="http://schemas.microsoft.com/office/2006/metadata/properties" xmlns:ns2="ed40dd37-b3e1-496e-856c-0ad5a8138c7e" xmlns:ns3="b8f21e79-c577-443c-bce8-a0ab7ba734fb" targetNamespace="http://schemas.microsoft.com/office/2006/metadata/properties" ma:root="true" ma:fieldsID="2072da8783056b558e5fa10d7a2b3cfa" ns2:_="" ns3:_="">
    <xsd:import namespace="ed40dd37-b3e1-496e-856c-0ad5a8138c7e"/>
    <xsd:import namespace="b8f21e79-c577-443c-bce8-a0ab7ba73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0dd37-b3e1-496e-856c-0ad5a8138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odifiedby" ma:index="24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21e79-c577-443c-bce8-a0ab7ba73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5cbbdc8-6c66-4caa-855d-c2c936c50e57}" ma:internalName="TaxCatchAll" ma:showField="CatchAllData" ma:web="b8f21e79-c577-443c-bce8-a0ab7ba73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8f21e79-c577-443c-bce8-a0ab7ba734fb">
      <UserInfo>
        <DisplayName>Nash Saldanha</DisplayName>
        <AccountId>10245</AccountId>
        <AccountType/>
      </UserInfo>
    </SharedWithUsers>
    <TaxCatchAll xmlns="b8f21e79-c577-443c-bce8-a0ab7ba734fb" xsi:nil="true"/>
    <lcf76f155ced4ddcb4097134ff3c332f xmlns="ed40dd37-b3e1-496e-856c-0ad5a8138c7e">
      <Terms xmlns="http://schemas.microsoft.com/office/infopath/2007/PartnerControls"/>
    </lcf76f155ced4ddcb4097134ff3c332f>
    <Modifiedby xmlns="ed40dd37-b3e1-496e-856c-0ad5a8138c7e">
      <UserInfo>
        <DisplayName/>
        <AccountId xsi:nil="true"/>
        <AccountType/>
      </UserInfo>
    </Modifiedby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B426A-1473-4C41-B9B1-344AADCC903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9639EC6-9467-4F56-9E0F-798166776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0dd37-b3e1-496e-856c-0ad5a8138c7e"/>
    <ds:schemaRef ds:uri="b8f21e79-c577-443c-bce8-a0ab7ba73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BD72D-18C5-4A53-BFA2-9EC3853045E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5AA04B-2BC3-47D1-A37A-E36AFC0DE35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7D86B12-7B6D-4CE1-8873-21169B45977B}">
  <ds:schemaRefs>
    <ds:schemaRef ds:uri="http://schemas.microsoft.com/office/2006/metadata/properties"/>
    <ds:schemaRef ds:uri="http://schemas.microsoft.com/office/infopath/2007/PartnerControls"/>
    <ds:schemaRef ds:uri="b8f21e79-c577-443c-bce8-a0ab7ba734fb"/>
    <ds:schemaRef ds:uri="ed40dd37-b3e1-496e-856c-0ad5a8138c7e"/>
  </ds:schemaRefs>
</ds:datastoreItem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GEMS Internal Resume</Template>
  <TotalTime>11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Persistent Press Release Template</vt:lpstr>
    </vt:vector>
  </TitlesOfParts>
  <Company>Persistent Systems Pvt. Ltd.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Press Release Template</dc:title>
  <dc:subject/>
  <dc:creator>Sameer Bhosale</dc:creator>
  <cp:keywords/>
  <cp:lastModifiedBy>Prajwal Kumbhar</cp:lastModifiedBy>
  <cp:revision>3</cp:revision>
  <cp:lastPrinted>2020-05-08T20:12:00Z</cp:lastPrinted>
  <dcterms:created xsi:type="dcterms:W3CDTF">2023-10-16T06:26:00Z</dcterms:created>
  <dcterms:modified xsi:type="dcterms:W3CDTF">2023-12-11T15:18:00Z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0x01010012ECE0C0C318E543A181F7585E5EAEE0</vt:lpwstr>
  </property>
</Properties>
</file>